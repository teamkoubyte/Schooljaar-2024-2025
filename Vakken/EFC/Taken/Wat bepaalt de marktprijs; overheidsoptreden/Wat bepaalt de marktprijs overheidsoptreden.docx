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3"/>
        <w:gridCol w:w="6096"/>
        <w:gridCol w:w="1263"/>
      </w:tblGrid>
      <w:tr w:rsidR="00CE1366" w14:paraId="02C783B4" w14:textId="77777777" w:rsidTr="00CE1366">
        <w:trPr>
          <w:trHeight w:val="850"/>
        </w:trPr>
        <w:tc>
          <w:tcPr>
            <w:tcW w:w="2263" w:type="dxa"/>
            <w:vAlign w:val="center"/>
          </w:tcPr>
          <w:p w14:paraId="2B8AE3B4" w14:textId="77777777" w:rsidR="00CE1366" w:rsidRDefault="00CE1366" w:rsidP="00CE1366">
            <w:pPr>
              <w:pStyle w:val="Tabelrubrieken"/>
            </w:pPr>
            <w:r>
              <w:t>Naam</w:t>
            </w:r>
          </w:p>
        </w:tc>
        <w:tc>
          <w:tcPr>
            <w:tcW w:w="6096" w:type="dxa"/>
            <w:vAlign w:val="center"/>
          </w:tcPr>
          <w:p w14:paraId="0A4E3088" w14:textId="2A1647C3" w:rsidR="00CE1366" w:rsidRDefault="000A1A18" w:rsidP="00CE1366">
            <w:pPr>
              <w:pStyle w:val="Tabeltekst"/>
            </w:pPr>
            <w:r>
              <w:t>Mohamed Koubaa &amp; Aster Nollet &amp; Akram Badi</w:t>
            </w:r>
          </w:p>
        </w:tc>
        <w:tc>
          <w:tcPr>
            <w:tcW w:w="1263" w:type="dxa"/>
            <w:vMerge w:val="restart"/>
            <w:shd w:val="clear" w:color="auto" w:fill="86BC25" w:themeFill="accent1"/>
            <w:vAlign w:val="center"/>
          </w:tcPr>
          <w:p w14:paraId="74A89776" w14:textId="77777777" w:rsidR="00CE1366" w:rsidRPr="00CE1366" w:rsidRDefault="00CE1366" w:rsidP="00CE1366">
            <w:pPr>
              <w:pStyle w:val="Punten"/>
            </w:pPr>
          </w:p>
        </w:tc>
      </w:tr>
      <w:tr w:rsidR="00CE1366" w14:paraId="7FACDBBA" w14:textId="77777777" w:rsidTr="00CE1366">
        <w:trPr>
          <w:trHeight w:val="850"/>
        </w:trPr>
        <w:tc>
          <w:tcPr>
            <w:tcW w:w="2263" w:type="dxa"/>
            <w:vAlign w:val="center"/>
          </w:tcPr>
          <w:p w14:paraId="3B14515B" w14:textId="77777777" w:rsidR="00CE1366" w:rsidRDefault="00CE1366" w:rsidP="00CE1366">
            <w:pPr>
              <w:pStyle w:val="Tabelrubrieken"/>
            </w:pPr>
            <w:r>
              <w:t>Datum</w:t>
            </w:r>
          </w:p>
        </w:tc>
        <w:tc>
          <w:tcPr>
            <w:tcW w:w="6096" w:type="dxa"/>
            <w:vAlign w:val="center"/>
          </w:tcPr>
          <w:p w14:paraId="1581D60C" w14:textId="77777777" w:rsidR="00CE1366" w:rsidRDefault="00CE1366" w:rsidP="00CE1366">
            <w:pPr>
              <w:pStyle w:val="Tabeltekst"/>
            </w:pPr>
          </w:p>
        </w:tc>
        <w:tc>
          <w:tcPr>
            <w:tcW w:w="1263" w:type="dxa"/>
            <w:vMerge/>
            <w:shd w:val="clear" w:color="auto" w:fill="86BC25" w:themeFill="accent1"/>
            <w:vAlign w:val="center"/>
          </w:tcPr>
          <w:p w14:paraId="30FD4781" w14:textId="77777777" w:rsidR="00CE1366" w:rsidRPr="00CE1366" w:rsidRDefault="00CE1366" w:rsidP="00CE1366">
            <w:pPr>
              <w:pStyle w:val="Punten"/>
            </w:pPr>
          </w:p>
        </w:tc>
      </w:tr>
      <w:tr w:rsidR="00CE1366" w14:paraId="66BFE6D5" w14:textId="77777777" w:rsidTr="00CE1366">
        <w:tc>
          <w:tcPr>
            <w:tcW w:w="2263" w:type="dxa"/>
            <w:vAlign w:val="center"/>
          </w:tcPr>
          <w:p w14:paraId="257673CB" w14:textId="77777777" w:rsidR="00CE1366" w:rsidRDefault="00CE1366" w:rsidP="00CE1366">
            <w:pPr>
              <w:pStyle w:val="Tabelrubrieken"/>
            </w:pPr>
            <w:r>
              <w:t>Leerkracht</w:t>
            </w:r>
          </w:p>
        </w:tc>
        <w:tc>
          <w:tcPr>
            <w:tcW w:w="6096" w:type="dxa"/>
            <w:vAlign w:val="center"/>
          </w:tcPr>
          <w:p w14:paraId="4C450B16" w14:textId="094270A6" w:rsidR="00CE1366" w:rsidRDefault="00A54509" w:rsidP="00CE1366">
            <w:pPr>
              <w:pStyle w:val="Tabeltekst"/>
            </w:pPr>
            <w:r>
              <w:t>C. Masscharis</w:t>
            </w:r>
          </w:p>
        </w:tc>
        <w:tc>
          <w:tcPr>
            <w:tcW w:w="1263" w:type="dxa"/>
            <w:vMerge w:val="restart"/>
            <w:shd w:val="clear" w:color="auto" w:fill="86BC25" w:themeFill="accent1"/>
            <w:vAlign w:val="center"/>
          </w:tcPr>
          <w:p w14:paraId="0FC72AC1" w14:textId="1CA255D8" w:rsidR="00CE1366" w:rsidRPr="00CE1366" w:rsidRDefault="00CE1366" w:rsidP="00CE1366">
            <w:pPr>
              <w:pStyle w:val="Punten"/>
            </w:pPr>
            <w:r>
              <w:t>/</w:t>
            </w:r>
            <w:r w:rsidR="00D91D56">
              <w:t>6</w:t>
            </w:r>
          </w:p>
        </w:tc>
      </w:tr>
      <w:tr w:rsidR="00CE1366" w14:paraId="2D1CFFAD" w14:textId="77777777" w:rsidTr="00CE1366">
        <w:tc>
          <w:tcPr>
            <w:tcW w:w="2263" w:type="dxa"/>
            <w:vAlign w:val="center"/>
          </w:tcPr>
          <w:p w14:paraId="6B076679" w14:textId="77777777" w:rsidR="00CE1366" w:rsidRDefault="00CE1366" w:rsidP="00CE1366">
            <w:pPr>
              <w:pStyle w:val="Tabelrubrieken"/>
            </w:pPr>
            <w:r>
              <w:t>Vak</w:t>
            </w:r>
          </w:p>
        </w:tc>
        <w:tc>
          <w:tcPr>
            <w:tcW w:w="6096" w:type="dxa"/>
            <w:vAlign w:val="center"/>
          </w:tcPr>
          <w:p w14:paraId="15F31BC8" w14:textId="13AB00CB" w:rsidR="00CE1366" w:rsidRDefault="00A54509" w:rsidP="00CE1366">
            <w:pPr>
              <w:pStyle w:val="Tabeltekst"/>
            </w:pPr>
            <w:r>
              <w:t>EFC</w:t>
            </w:r>
          </w:p>
        </w:tc>
        <w:tc>
          <w:tcPr>
            <w:tcW w:w="1263" w:type="dxa"/>
            <w:vMerge/>
            <w:shd w:val="clear" w:color="auto" w:fill="86BC25" w:themeFill="accent1"/>
          </w:tcPr>
          <w:p w14:paraId="2A7D89D2" w14:textId="77777777" w:rsidR="00CE1366" w:rsidRDefault="00CE1366" w:rsidP="00302623">
            <w:pPr>
              <w:pStyle w:val="Tabeltekst"/>
            </w:pPr>
          </w:p>
        </w:tc>
      </w:tr>
      <w:tr w:rsidR="00CE1366" w14:paraId="1B5B2525" w14:textId="77777777" w:rsidTr="00CE1366">
        <w:tc>
          <w:tcPr>
            <w:tcW w:w="2263" w:type="dxa"/>
            <w:vAlign w:val="center"/>
          </w:tcPr>
          <w:p w14:paraId="4C896724" w14:textId="77777777" w:rsidR="00CE1366" w:rsidRDefault="00CE1366" w:rsidP="00CE1366">
            <w:pPr>
              <w:pStyle w:val="Tabelrubrieken"/>
            </w:pPr>
            <w:r>
              <w:t>Klas</w:t>
            </w:r>
          </w:p>
        </w:tc>
        <w:tc>
          <w:tcPr>
            <w:tcW w:w="6096" w:type="dxa"/>
            <w:vAlign w:val="center"/>
          </w:tcPr>
          <w:p w14:paraId="4E469B02" w14:textId="0ED987EC" w:rsidR="00CE1366" w:rsidRDefault="00854061" w:rsidP="00CE1366">
            <w:pPr>
              <w:pStyle w:val="Tabeltekst"/>
            </w:pPr>
            <w:r>
              <w:t>5A&amp;D</w:t>
            </w:r>
          </w:p>
        </w:tc>
        <w:tc>
          <w:tcPr>
            <w:tcW w:w="1263" w:type="dxa"/>
            <w:vMerge/>
            <w:shd w:val="clear" w:color="auto" w:fill="86BC25" w:themeFill="accent1"/>
          </w:tcPr>
          <w:p w14:paraId="05B567C8" w14:textId="77777777" w:rsidR="00CE1366" w:rsidRDefault="00CE1366" w:rsidP="00302623">
            <w:pPr>
              <w:pStyle w:val="Tabeltekst"/>
            </w:pPr>
          </w:p>
        </w:tc>
      </w:tr>
      <w:tr w:rsidR="00CE1366" w14:paraId="18BE3176" w14:textId="77777777" w:rsidTr="00CE1366">
        <w:tc>
          <w:tcPr>
            <w:tcW w:w="2263" w:type="dxa"/>
            <w:vAlign w:val="center"/>
          </w:tcPr>
          <w:p w14:paraId="12ACCCD8" w14:textId="77777777" w:rsidR="00CE1366" w:rsidRDefault="00CE1366" w:rsidP="00CE1366">
            <w:pPr>
              <w:pStyle w:val="Tabelrubrieken"/>
            </w:pPr>
            <w:r>
              <w:t>Hulpmiddelen</w:t>
            </w:r>
          </w:p>
        </w:tc>
        <w:tc>
          <w:tcPr>
            <w:tcW w:w="6096" w:type="dxa"/>
            <w:vAlign w:val="center"/>
          </w:tcPr>
          <w:p w14:paraId="0A3B2A20" w14:textId="66E9B6A0" w:rsidR="00CE1366" w:rsidRDefault="00A54509" w:rsidP="00CE1366">
            <w:pPr>
              <w:pStyle w:val="Tabeltekst"/>
            </w:pPr>
            <w:r>
              <w:t>Laptop &amp; rekenmachine</w:t>
            </w:r>
          </w:p>
        </w:tc>
        <w:tc>
          <w:tcPr>
            <w:tcW w:w="1263" w:type="dxa"/>
            <w:vMerge/>
            <w:shd w:val="clear" w:color="auto" w:fill="86BC25" w:themeFill="accent1"/>
          </w:tcPr>
          <w:p w14:paraId="1ACBD52F" w14:textId="77777777" w:rsidR="00CE1366" w:rsidRDefault="00CE1366" w:rsidP="00302623">
            <w:pPr>
              <w:pStyle w:val="Tabeltekst"/>
            </w:pPr>
          </w:p>
        </w:tc>
      </w:tr>
    </w:tbl>
    <w:p w14:paraId="537C36FC" w14:textId="351F356C" w:rsidR="00282271" w:rsidRDefault="00F65D63" w:rsidP="00CE1366">
      <w:pPr>
        <w:pStyle w:val="Titeltoets"/>
      </w:pPr>
      <w:r>
        <w:t>Wat bepaalt de marktprijs: overheidsoptreden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11"/>
        <w:gridCol w:w="4811"/>
      </w:tblGrid>
      <w:tr w:rsidR="00CE1366" w14:paraId="0BFFE1D2" w14:textId="77777777" w:rsidTr="00471FC7">
        <w:tc>
          <w:tcPr>
            <w:tcW w:w="9622" w:type="dxa"/>
            <w:gridSpan w:val="2"/>
            <w:shd w:val="clear" w:color="auto" w:fill="86BC25" w:themeFill="accent1"/>
          </w:tcPr>
          <w:p w14:paraId="5F564773" w14:textId="77777777" w:rsidR="00CE1366" w:rsidRPr="00CE1366" w:rsidRDefault="00CE1366" w:rsidP="00CE1366">
            <w:pPr>
              <w:pStyle w:val="Tabeltitel"/>
            </w:pPr>
            <w:r>
              <w:t>Zelfevaluatie</w:t>
            </w:r>
          </w:p>
        </w:tc>
      </w:tr>
      <w:tr w:rsidR="00CE1366" w14:paraId="7C6A9776" w14:textId="77777777" w:rsidTr="00CE1366">
        <w:tc>
          <w:tcPr>
            <w:tcW w:w="4811" w:type="dxa"/>
          </w:tcPr>
          <w:p w14:paraId="7286DD00" w14:textId="29BA1AF6" w:rsidR="00CE1366" w:rsidRPr="00471FC7" w:rsidRDefault="00471FC7" w:rsidP="00471FC7">
            <w:pPr>
              <w:pStyle w:val="Tabeltekst"/>
            </w:pPr>
            <w:r>
              <w:t>Wat vond je van deze t</w:t>
            </w:r>
            <w:r w:rsidR="00A54509">
              <w:t>aak</w:t>
            </w:r>
            <w:r>
              <w:t>?</w:t>
            </w:r>
          </w:p>
        </w:tc>
        <w:tc>
          <w:tcPr>
            <w:tcW w:w="4811" w:type="dxa"/>
          </w:tcPr>
          <w:p w14:paraId="3AD92D2E" w14:textId="1621DC91" w:rsidR="00CE1366" w:rsidRPr="00C027CA" w:rsidRDefault="00000000" w:rsidP="00C027CA">
            <w:pPr>
              <w:pStyle w:val="Tabeltekst"/>
            </w:pPr>
            <w:sdt>
              <w:sdtPr>
                <w:id w:val="837267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5406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027CA" w:rsidRPr="00C027CA">
              <w:t xml:space="preserve"> </w:t>
            </w:r>
            <w:r w:rsidR="00471FC7" w:rsidRPr="00C027CA">
              <w:t>Alle vragen waren duidelijk.</w:t>
            </w:r>
          </w:p>
          <w:p w14:paraId="38A71202" w14:textId="19CA3ABC" w:rsidR="00471FC7" w:rsidRPr="00C027CA" w:rsidRDefault="00000000" w:rsidP="00C027CA">
            <w:pPr>
              <w:pStyle w:val="Tabeltekst"/>
            </w:pPr>
            <w:sdt>
              <w:sdtPr>
                <w:id w:val="-1053146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5406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027CA" w:rsidRPr="00C027CA">
              <w:t xml:space="preserve"> </w:t>
            </w:r>
            <w:r w:rsidR="00471FC7" w:rsidRPr="00C027CA">
              <w:t>Ik begreep de leerstof volledig en kon de vragen beantwoorden.</w:t>
            </w:r>
          </w:p>
        </w:tc>
      </w:tr>
      <w:tr w:rsidR="00CE1366" w14:paraId="3F827A08" w14:textId="77777777" w:rsidTr="00CE1366">
        <w:tc>
          <w:tcPr>
            <w:tcW w:w="4811" w:type="dxa"/>
          </w:tcPr>
          <w:p w14:paraId="204187AD" w14:textId="63A92289" w:rsidR="00CE1366" w:rsidRPr="00471FC7" w:rsidRDefault="00471FC7" w:rsidP="00471FC7">
            <w:pPr>
              <w:pStyle w:val="Tabeltekst"/>
            </w:pPr>
            <w:r>
              <w:t>Hoe heb jij deze t</w:t>
            </w:r>
            <w:r w:rsidR="00A54509">
              <w:t>aak</w:t>
            </w:r>
            <w:r>
              <w:t xml:space="preserve"> voorbereid?</w:t>
            </w:r>
          </w:p>
        </w:tc>
        <w:tc>
          <w:tcPr>
            <w:tcW w:w="4811" w:type="dxa"/>
          </w:tcPr>
          <w:p w14:paraId="0CFEAA6D" w14:textId="77777777" w:rsidR="00CE1366" w:rsidRPr="00C027CA" w:rsidRDefault="00000000" w:rsidP="00C027CA">
            <w:pPr>
              <w:pStyle w:val="Tabeltekst"/>
            </w:pPr>
            <w:sdt>
              <w:sdtPr>
                <w:id w:val="992524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27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027CA" w:rsidRPr="00C027CA">
              <w:t xml:space="preserve"> </w:t>
            </w:r>
            <w:r w:rsidR="00471FC7" w:rsidRPr="00C027CA">
              <w:t>Niet voorbereid.</w:t>
            </w:r>
          </w:p>
          <w:p w14:paraId="20DCE261" w14:textId="77777777" w:rsidR="00471FC7" w:rsidRPr="00C027CA" w:rsidRDefault="00000000" w:rsidP="00C027CA">
            <w:pPr>
              <w:pStyle w:val="Tabeltekst"/>
            </w:pPr>
            <w:sdt>
              <w:sdtPr>
                <w:id w:val="98924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27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027CA" w:rsidRPr="00C027CA">
              <w:t xml:space="preserve"> </w:t>
            </w:r>
            <w:r w:rsidR="00471FC7" w:rsidRPr="00C027CA">
              <w:t>Een beetje voorbereid.</w:t>
            </w:r>
          </w:p>
          <w:p w14:paraId="54E5615A" w14:textId="77777777" w:rsidR="00471FC7" w:rsidRPr="00C027CA" w:rsidRDefault="00000000" w:rsidP="00C027CA">
            <w:pPr>
              <w:pStyle w:val="Tabeltekst"/>
            </w:pPr>
            <w:sdt>
              <w:sdtPr>
                <w:id w:val="1120805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27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027CA" w:rsidRPr="00C027CA">
              <w:t xml:space="preserve"> </w:t>
            </w:r>
            <w:r w:rsidR="00471FC7" w:rsidRPr="00C027CA">
              <w:t>Goed voorbereid.</w:t>
            </w:r>
          </w:p>
          <w:p w14:paraId="7ED4A9C9" w14:textId="5F85AA45" w:rsidR="00471FC7" w:rsidRPr="00C027CA" w:rsidRDefault="00000000" w:rsidP="00C027CA">
            <w:pPr>
              <w:pStyle w:val="Tabeltekst"/>
            </w:pPr>
            <w:sdt>
              <w:sdtPr>
                <w:id w:val="14002487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5406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027CA" w:rsidRPr="00C027CA">
              <w:t xml:space="preserve"> </w:t>
            </w:r>
            <w:r w:rsidR="00471FC7" w:rsidRPr="00C027CA">
              <w:t>Heel goed voorbereid.</w:t>
            </w:r>
          </w:p>
        </w:tc>
      </w:tr>
      <w:tr w:rsidR="00CE1366" w14:paraId="5FBD2707" w14:textId="77777777" w:rsidTr="00CE1366">
        <w:tc>
          <w:tcPr>
            <w:tcW w:w="4811" w:type="dxa"/>
          </w:tcPr>
          <w:p w14:paraId="0B90620C" w14:textId="77777777" w:rsidR="00CE1366" w:rsidRPr="00471FC7" w:rsidRDefault="00CE1366" w:rsidP="00471FC7">
            <w:pPr>
              <w:pStyle w:val="Tabeltekst"/>
            </w:pPr>
          </w:p>
        </w:tc>
        <w:tc>
          <w:tcPr>
            <w:tcW w:w="4811" w:type="dxa"/>
          </w:tcPr>
          <w:p w14:paraId="3D0E115E" w14:textId="77777777" w:rsidR="00CE1366" w:rsidRPr="00471FC7" w:rsidRDefault="00CE1366" w:rsidP="00471FC7">
            <w:pPr>
              <w:pStyle w:val="Tabeltekst"/>
            </w:pPr>
          </w:p>
        </w:tc>
      </w:tr>
    </w:tbl>
    <w:p w14:paraId="768F1640" w14:textId="77777777" w:rsidR="00CE1366" w:rsidRDefault="00CE1366" w:rsidP="00282271"/>
    <w:p w14:paraId="6C600924" w14:textId="77777777" w:rsidR="00471FC7" w:rsidRDefault="00471FC7" w:rsidP="00282271"/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163"/>
        <w:gridCol w:w="717"/>
        <w:gridCol w:w="742"/>
      </w:tblGrid>
      <w:tr w:rsidR="00471FC7" w14:paraId="6DE484F3" w14:textId="77777777" w:rsidTr="00C22AA8">
        <w:tc>
          <w:tcPr>
            <w:tcW w:w="8163" w:type="dxa"/>
            <w:shd w:val="clear" w:color="auto" w:fill="86BC25" w:themeFill="accent1"/>
          </w:tcPr>
          <w:p w14:paraId="3B4B8B43" w14:textId="77777777" w:rsidR="00471FC7" w:rsidRDefault="00471FC7" w:rsidP="00B331D7">
            <w:pPr>
              <w:pStyle w:val="Tabeltitel"/>
            </w:pPr>
            <w:r>
              <w:t>Taal</w:t>
            </w:r>
          </w:p>
        </w:tc>
        <w:tc>
          <w:tcPr>
            <w:tcW w:w="717" w:type="dxa"/>
            <w:shd w:val="clear" w:color="auto" w:fill="86BC25" w:themeFill="accent1"/>
          </w:tcPr>
          <w:p w14:paraId="5C2A5371" w14:textId="77777777" w:rsidR="00471FC7" w:rsidRDefault="00471FC7" w:rsidP="00B331D7">
            <w:pPr>
              <w:pStyle w:val="Tabeltitel"/>
            </w:pPr>
            <w:r>
              <w:t>LLG</w:t>
            </w:r>
          </w:p>
        </w:tc>
        <w:tc>
          <w:tcPr>
            <w:tcW w:w="742" w:type="dxa"/>
            <w:shd w:val="clear" w:color="auto" w:fill="86BC25" w:themeFill="accent1"/>
          </w:tcPr>
          <w:p w14:paraId="5ED0088A" w14:textId="77777777" w:rsidR="00471FC7" w:rsidRDefault="00471FC7" w:rsidP="00B331D7">
            <w:pPr>
              <w:pStyle w:val="Tabeltitel"/>
            </w:pPr>
            <w:r>
              <w:t>LKR</w:t>
            </w:r>
          </w:p>
        </w:tc>
      </w:tr>
      <w:tr w:rsidR="00471FC7" w14:paraId="30FC2AF4" w14:textId="77777777" w:rsidTr="00F04DF4">
        <w:tc>
          <w:tcPr>
            <w:tcW w:w="8163" w:type="dxa"/>
          </w:tcPr>
          <w:p w14:paraId="72CD50EA" w14:textId="23B73EFA" w:rsidR="00471FC7" w:rsidRPr="00471FC7" w:rsidRDefault="00A54509" w:rsidP="00B331D7">
            <w:pPr>
              <w:pStyle w:val="Tabeltekst"/>
            </w:pPr>
            <w:r>
              <w:t xml:space="preserve">Ik schrijf mijn naam, voornaam en datum bovenaan </w:t>
            </w:r>
            <w:r w:rsidR="00F65D63">
              <w:t>de opdracht</w:t>
            </w:r>
            <w:r>
              <w:t xml:space="preserve"> + ik let op taalfouten.</w:t>
            </w:r>
          </w:p>
        </w:tc>
        <w:tc>
          <w:tcPr>
            <w:tcW w:w="717" w:type="dxa"/>
          </w:tcPr>
          <w:p w14:paraId="49A61DEA" w14:textId="14346392" w:rsidR="00471FC7" w:rsidRPr="00471FC7" w:rsidRDefault="00854061" w:rsidP="00854061">
            <w:pPr>
              <w:pStyle w:val="Tabeltekst"/>
              <w:jc w:val="center"/>
            </w:pPr>
            <w:r>
              <w:t>x</w:t>
            </w:r>
          </w:p>
        </w:tc>
        <w:tc>
          <w:tcPr>
            <w:tcW w:w="742" w:type="dxa"/>
          </w:tcPr>
          <w:p w14:paraId="04D66C0F" w14:textId="77777777" w:rsidR="00471FC7" w:rsidRPr="00471FC7" w:rsidRDefault="00471FC7" w:rsidP="00B331D7">
            <w:pPr>
              <w:pStyle w:val="Tabeltekst"/>
            </w:pPr>
          </w:p>
        </w:tc>
      </w:tr>
      <w:tr w:rsidR="00471FC7" w14:paraId="41EB62A1" w14:textId="77777777" w:rsidTr="0022089C">
        <w:tc>
          <w:tcPr>
            <w:tcW w:w="8163" w:type="dxa"/>
          </w:tcPr>
          <w:p w14:paraId="5508B29F" w14:textId="51F3B314" w:rsidR="00471FC7" w:rsidRPr="00471FC7" w:rsidRDefault="00471FC7" w:rsidP="00B331D7">
            <w:pPr>
              <w:pStyle w:val="Tabeltekst"/>
            </w:pPr>
            <w:r>
              <w:t>Ik begin telkens met een hoofdletter.</w:t>
            </w:r>
          </w:p>
        </w:tc>
        <w:tc>
          <w:tcPr>
            <w:tcW w:w="717" w:type="dxa"/>
          </w:tcPr>
          <w:p w14:paraId="49B971C0" w14:textId="38DCA212" w:rsidR="00471FC7" w:rsidRPr="00471FC7" w:rsidRDefault="00854061" w:rsidP="00854061">
            <w:pPr>
              <w:pStyle w:val="Tabeltekst"/>
              <w:jc w:val="center"/>
            </w:pPr>
            <w:r>
              <w:t>x</w:t>
            </w:r>
          </w:p>
        </w:tc>
        <w:tc>
          <w:tcPr>
            <w:tcW w:w="742" w:type="dxa"/>
          </w:tcPr>
          <w:p w14:paraId="6A4DB37B" w14:textId="77777777" w:rsidR="00471FC7" w:rsidRPr="00471FC7" w:rsidRDefault="00471FC7" w:rsidP="00B331D7">
            <w:pPr>
              <w:pStyle w:val="Tabeltekst"/>
            </w:pPr>
          </w:p>
        </w:tc>
      </w:tr>
      <w:tr w:rsidR="00471FC7" w14:paraId="7C65AC30" w14:textId="77777777" w:rsidTr="002711A1">
        <w:tc>
          <w:tcPr>
            <w:tcW w:w="8163" w:type="dxa"/>
          </w:tcPr>
          <w:p w14:paraId="7E33985F" w14:textId="77777777" w:rsidR="00471FC7" w:rsidRPr="00471FC7" w:rsidRDefault="00471FC7" w:rsidP="00B331D7">
            <w:pPr>
              <w:pStyle w:val="Tabeltekst"/>
            </w:pPr>
          </w:p>
        </w:tc>
        <w:tc>
          <w:tcPr>
            <w:tcW w:w="717" w:type="dxa"/>
          </w:tcPr>
          <w:p w14:paraId="1C696535" w14:textId="77777777" w:rsidR="00471FC7" w:rsidRPr="00471FC7" w:rsidRDefault="00471FC7" w:rsidP="00B331D7">
            <w:pPr>
              <w:pStyle w:val="Tabeltekst"/>
            </w:pPr>
          </w:p>
        </w:tc>
        <w:tc>
          <w:tcPr>
            <w:tcW w:w="742" w:type="dxa"/>
          </w:tcPr>
          <w:p w14:paraId="125C5CED" w14:textId="77777777" w:rsidR="00471FC7" w:rsidRPr="00471FC7" w:rsidRDefault="00471FC7" w:rsidP="00B331D7">
            <w:pPr>
              <w:pStyle w:val="Tabeltekst"/>
            </w:pPr>
          </w:p>
        </w:tc>
      </w:tr>
    </w:tbl>
    <w:p w14:paraId="638BA133" w14:textId="77777777" w:rsidR="00302623" w:rsidRDefault="00302623" w:rsidP="00282271"/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163"/>
        <w:gridCol w:w="717"/>
        <w:gridCol w:w="742"/>
      </w:tblGrid>
      <w:tr w:rsidR="00471FC7" w14:paraId="35BAB68A" w14:textId="77777777" w:rsidTr="00B331D7">
        <w:tc>
          <w:tcPr>
            <w:tcW w:w="8163" w:type="dxa"/>
            <w:shd w:val="clear" w:color="auto" w:fill="86BC25" w:themeFill="accent1"/>
          </w:tcPr>
          <w:p w14:paraId="7EB413CA" w14:textId="77777777" w:rsidR="00471FC7" w:rsidRDefault="00471FC7" w:rsidP="00B331D7">
            <w:pPr>
              <w:pStyle w:val="Tabeltitel"/>
            </w:pPr>
            <w:r>
              <w:t>Leerplandoelstellingen</w:t>
            </w:r>
          </w:p>
        </w:tc>
        <w:tc>
          <w:tcPr>
            <w:tcW w:w="717" w:type="dxa"/>
            <w:shd w:val="clear" w:color="auto" w:fill="86BC25" w:themeFill="accent1"/>
          </w:tcPr>
          <w:p w14:paraId="5D682CA9" w14:textId="77777777" w:rsidR="00471FC7" w:rsidRDefault="00471FC7" w:rsidP="00B331D7">
            <w:pPr>
              <w:pStyle w:val="Tabeltitel"/>
            </w:pPr>
            <w:r>
              <w:t>LLG</w:t>
            </w:r>
          </w:p>
        </w:tc>
        <w:tc>
          <w:tcPr>
            <w:tcW w:w="742" w:type="dxa"/>
            <w:shd w:val="clear" w:color="auto" w:fill="86BC25" w:themeFill="accent1"/>
          </w:tcPr>
          <w:p w14:paraId="0086280A" w14:textId="77777777" w:rsidR="00471FC7" w:rsidRDefault="00471FC7" w:rsidP="00B331D7">
            <w:pPr>
              <w:pStyle w:val="Tabeltitel"/>
            </w:pPr>
            <w:r>
              <w:t>LKR</w:t>
            </w:r>
          </w:p>
        </w:tc>
      </w:tr>
      <w:tr w:rsidR="00471FC7" w14:paraId="04514C53" w14:textId="77777777" w:rsidTr="00B331D7">
        <w:tc>
          <w:tcPr>
            <w:tcW w:w="8163" w:type="dxa"/>
          </w:tcPr>
          <w:p w14:paraId="34D85EA1" w14:textId="77777777" w:rsidR="00F65D63" w:rsidRPr="00603749" w:rsidRDefault="00F65D63" w:rsidP="00F65D63">
            <w:pPr>
              <w:shd w:val="clear" w:color="auto" w:fill="FFFFFF"/>
              <w:wordWrap w:val="0"/>
              <w:rPr>
                <w:rFonts w:ascii="Open Sans" w:eastAsia="Times New Roman" w:hAnsi="Open Sans" w:cs="Open Sans"/>
                <w:color w:val="868686"/>
                <w:kern w:val="0"/>
                <w:sz w:val="19"/>
                <w:szCs w:val="19"/>
                <w:lang w:val="nl-BE" w:eastAsia="nl-BE"/>
                <w14:ligatures w14:val="none"/>
              </w:rPr>
            </w:pPr>
            <w:r w:rsidRPr="00603749">
              <w:rPr>
                <w:rFonts w:ascii="Open Sans" w:eastAsia="Times New Roman" w:hAnsi="Open Sans" w:cs="Open Sans"/>
                <w:color w:val="868686"/>
                <w:kern w:val="0"/>
                <w:sz w:val="19"/>
                <w:szCs w:val="19"/>
                <w:lang w:val="nl-BE" w:eastAsia="nl-BE"/>
                <w14:ligatures w14:val="none"/>
              </w:rPr>
              <w:t>11.05</w:t>
            </w:r>
          </w:p>
          <w:p w14:paraId="6BB3056D" w14:textId="77777777" w:rsidR="00F65D63" w:rsidRPr="00603749" w:rsidRDefault="00F65D63" w:rsidP="00F65D63">
            <w:pPr>
              <w:shd w:val="clear" w:color="auto" w:fill="FFFFFF"/>
              <w:spacing w:after="100" w:afterAutospacing="1"/>
              <w:rPr>
                <w:rFonts w:ascii="Open Sans" w:eastAsia="Times New Roman" w:hAnsi="Open Sans" w:cs="Open Sans"/>
                <w:color w:val="262626"/>
                <w:kern w:val="0"/>
                <w:sz w:val="19"/>
                <w:szCs w:val="19"/>
                <w:lang w:val="nl-BE" w:eastAsia="nl-BE"/>
                <w14:ligatures w14:val="none"/>
              </w:rPr>
            </w:pPr>
            <w:r w:rsidRPr="00603749">
              <w:rPr>
                <w:rFonts w:ascii="Open Sans" w:eastAsia="Times New Roman" w:hAnsi="Open Sans" w:cs="Open Sans"/>
                <w:color w:val="262626"/>
                <w:kern w:val="0"/>
                <w:sz w:val="19"/>
                <w:szCs w:val="19"/>
                <w:lang w:val="nl-BE" w:eastAsia="nl-BE"/>
                <w14:ligatures w14:val="none"/>
              </w:rPr>
              <w:t>De leerlingen illustreren het marktmechanisme op de productmarkt</w:t>
            </w:r>
          </w:p>
          <w:p w14:paraId="56F99ABC" w14:textId="3DFD2DF1" w:rsidR="00A02025" w:rsidRPr="00D51705" w:rsidRDefault="00A02025" w:rsidP="00F65D63">
            <w:pPr>
              <w:pStyle w:val="Tabeltekst"/>
              <w:ind w:left="720"/>
              <w:rPr>
                <w:b/>
                <w:bCs/>
              </w:rPr>
            </w:pPr>
          </w:p>
        </w:tc>
        <w:tc>
          <w:tcPr>
            <w:tcW w:w="717" w:type="dxa"/>
          </w:tcPr>
          <w:p w14:paraId="40B1F1FE" w14:textId="034251B4" w:rsidR="00471FC7" w:rsidRPr="00471FC7" w:rsidRDefault="00854061" w:rsidP="00854061">
            <w:pPr>
              <w:pStyle w:val="Tabeltekst"/>
              <w:jc w:val="center"/>
            </w:pPr>
            <w:r>
              <w:t>x</w:t>
            </w:r>
          </w:p>
        </w:tc>
        <w:tc>
          <w:tcPr>
            <w:tcW w:w="742" w:type="dxa"/>
          </w:tcPr>
          <w:p w14:paraId="059D72FF" w14:textId="77777777" w:rsidR="00471FC7" w:rsidRPr="00471FC7" w:rsidRDefault="00471FC7" w:rsidP="00B331D7">
            <w:pPr>
              <w:pStyle w:val="Tabeltekst"/>
            </w:pPr>
          </w:p>
        </w:tc>
      </w:tr>
      <w:tr w:rsidR="00471FC7" w14:paraId="785A26FF" w14:textId="77777777" w:rsidTr="00B331D7">
        <w:tc>
          <w:tcPr>
            <w:tcW w:w="8163" w:type="dxa"/>
          </w:tcPr>
          <w:p w14:paraId="3DE9BBA8" w14:textId="77777777" w:rsidR="00471FC7" w:rsidRPr="00471FC7" w:rsidRDefault="00471FC7" w:rsidP="00B331D7">
            <w:pPr>
              <w:pStyle w:val="Tabeltekst"/>
            </w:pPr>
          </w:p>
        </w:tc>
        <w:tc>
          <w:tcPr>
            <w:tcW w:w="717" w:type="dxa"/>
          </w:tcPr>
          <w:p w14:paraId="4AD0FC04" w14:textId="77777777" w:rsidR="00471FC7" w:rsidRPr="00471FC7" w:rsidRDefault="00471FC7" w:rsidP="00B331D7">
            <w:pPr>
              <w:pStyle w:val="Tabeltekst"/>
            </w:pPr>
          </w:p>
        </w:tc>
        <w:tc>
          <w:tcPr>
            <w:tcW w:w="742" w:type="dxa"/>
          </w:tcPr>
          <w:p w14:paraId="4E60F314" w14:textId="77777777" w:rsidR="00471FC7" w:rsidRPr="00471FC7" w:rsidRDefault="00471FC7" w:rsidP="00B331D7">
            <w:pPr>
              <w:pStyle w:val="Tabeltekst"/>
            </w:pPr>
          </w:p>
        </w:tc>
      </w:tr>
    </w:tbl>
    <w:p w14:paraId="3596F195" w14:textId="77777777" w:rsidR="00302623" w:rsidRDefault="00302623" w:rsidP="00282271"/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97"/>
        <w:gridCol w:w="6225"/>
      </w:tblGrid>
      <w:tr w:rsidR="00471FC7" w14:paraId="02B88687" w14:textId="77777777" w:rsidTr="00B331D7">
        <w:tc>
          <w:tcPr>
            <w:tcW w:w="9622" w:type="dxa"/>
            <w:gridSpan w:val="2"/>
            <w:shd w:val="clear" w:color="auto" w:fill="86BC25" w:themeFill="accent1"/>
          </w:tcPr>
          <w:p w14:paraId="7ABEBF29" w14:textId="77777777" w:rsidR="00471FC7" w:rsidRPr="00CE1366" w:rsidRDefault="00471FC7" w:rsidP="00B331D7">
            <w:pPr>
              <w:pStyle w:val="Tabeltitel"/>
            </w:pPr>
            <w:r>
              <w:t>Eindtermen</w:t>
            </w:r>
          </w:p>
        </w:tc>
      </w:tr>
      <w:tr w:rsidR="00471FC7" w14:paraId="7E00C2B0" w14:textId="77777777" w:rsidTr="00471FC7">
        <w:tc>
          <w:tcPr>
            <w:tcW w:w="3397" w:type="dxa"/>
          </w:tcPr>
          <w:p w14:paraId="7C0D9B9E" w14:textId="77777777" w:rsidR="00471FC7" w:rsidRPr="00471FC7" w:rsidRDefault="00471FC7" w:rsidP="00B331D7">
            <w:pPr>
              <w:pStyle w:val="Tabeltekst"/>
            </w:pPr>
            <w:r>
              <w:t>Eindtermen</w:t>
            </w:r>
          </w:p>
        </w:tc>
        <w:tc>
          <w:tcPr>
            <w:tcW w:w="6225" w:type="dxa"/>
          </w:tcPr>
          <w:p w14:paraId="3117ED8B" w14:textId="74330AF3" w:rsidR="00471FC7" w:rsidRPr="00471FC7" w:rsidRDefault="00A54509" w:rsidP="00471FC7">
            <w:pPr>
              <w:pStyle w:val="Tabeltekst"/>
            </w:pPr>
            <w:r>
              <w:t>Zie hierboven</w:t>
            </w:r>
          </w:p>
        </w:tc>
      </w:tr>
      <w:tr w:rsidR="00471FC7" w14:paraId="6F52E3C8" w14:textId="77777777" w:rsidTr="00471FC7">
        <w:tc>
          <w:tcPr>
            <w:tcW w:w="3397" w:type="dxa"/>
          </w:tcPr>
          <w:p w14:paraId="7E39C7EE" w14:textId="77777777" w:rsidR="00471FC7" w:rsidRPr="00471FC7" w:rsidRDefault="00471FC7" w:rsidP="00B331D7">
            <w:pPr>
              <w:pStyle w:val="Tabeltekst"/>
            </w:pPr>
            <w:r>
              <w:lastRenderedPageBreak/>
              <w:t>Beheersingsniveau Bloom</w:t>
            </w:r>
          </w:p>
        </w:tc>
        <w:tc>
          <w:tcPr>
            <w:tcW w:w="6225" w:type="dxa"/>
          </w:tcPr>
          <w:p w14:paraId="09B7E82E" w14:textId="77777777" w:rsidR="00471FC7" w:rsidRPr="00471FC7" w:rsidRDefault="00471FC7" w:rsidP="00471FC7">
            <w:pPr>
              <w:pStyle w:val="Tabeltekst"/>
            </w:pPr>
            <w:r w:rsidRPr="00471FC7">
              <w:t>Onthouden</w:t>
            </w:r>
            <w:r>
              <w:t xml:space="preserve"> </w:t>
            </w:r>
            <w:r w:rsidRPr="00D51705">
              <w:rPr>
                <w:b/>
                <w:bCs/>
              </w:rPr>
              <w:t>– begrijpen</w:t>
            </w:r>
            <w:r>
              <w:t xml:space="preserve"> – toepassen – analyseren – </w:t>
            </w:r>
            <w:r w:rsidRPr="00D51705">
              <w:t>evalueren</w:t>
            </w:r>
            <w:r>
              <w:t xml:space="preserve"> – creëren</w:t>
            </w:r>
          </w:p>
        </w:tc>
      </w:tr>
      <w:tr w:rsidR="00471FC7" w14:paraId="67D5E602" w14:textId="77777777" w:rsidTr="00471FC7">
        <w:tc>
          <w:tcPr>
            <w:tcW w:w="3397" w:type="dxa"/>
          </w:tcPr>
          <w:p w14:paraId="59F95CE7" w14:textId="77777777" w:rsidR="00471FC7" w:rsidRPr="00471FC7" w:rsidRDefault="00471FC7" w:rsidP="00B331D7">
            <w:pPr>
              <w:pStyle w:val="Tabeltekst"/>
            </w:pPr>
            <w:r>
              <w:t>Kennisniveau</w:t>
            </w:r>
          </w:p>
        </w:tc>
        <w:tc>
          <w:tcPr>
            <w:tcW w:w="6225" w:type="dxa"/>
          </w:tcPr>
          <w:p w14:paraId="4E6DDD76" w14:textId="77777777" w:rsidR="00471FC7" w:rsidRPr="00471FC7" w:rsidRDefault="00471FC7" w:rsidP="00B331D7">
            <w:pPr>
              <w:pStyle w:val="Tabeltekst"/>
            </w:pPr>
            <w:r>
              <w:t>Feitenkennis – conceptuele kennis – procedurele kennis – metacognitieve kennis</w:t>
            </w:r>
          </w:p>
        </w:tc>
      </w:tr>
    </w:tbl>
    <w:p w14:paraId="13E5DB62" w14:textId="77777777" w:rsidR="00302623" w:rsidRDefault="00302623" w:rsidP="00282271"/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57"/>
        <w:gridCol w:w="1072"/>
        <w:gridCol w:w="1480"/>
        <w:gridCol w:w="1134"/>
        <w:gridCol w:w="979"/>
      </w:tblGrid>
      <w:tr w:rsidR="00AD0655" w14:paraId="2A9B5A5C" w14:textId="77777777" w:rsidTr="00AD0655">
        <w:tc>
          <w:tcPr>
            <w:tcW w:w="4957" w:type="dxa"/>
            <w:shd w:val="clear" w:color="auto" w:fill="86BC25" w:themeFill="accent1"/>
          </w:tcPr>
          <w:p w14:paraId="741DED5B" w14:textId="77777777" w:rsidR="00AD0655" w:rsidRDefault="00AD0655" w:rsidP="00B331D7">
            <w:pPr>
              <w:pStyle w:val="Tabeltitel"/>
            </w:pPr>
            <w:r>
              <w:t>Transversale eindterm</w:t>
            </w:r>
          </w:p>
        </w:tc>
        <w:tc>
          <w:tcPr>
            <w:tcW w:w="1072" w:type="dxa"/>
            <w:shd w:val="clear" w:color="auto" w:fill="86BC25" w:themeFill="accent1"/>
          </w:tcPr>
          <w:p w14:paraId="3B27A316" w14:textId="77777777" w:rsidR="00AD0655" w:rsidRDefault="00AD0655" w:rsidP="00B331D7">
            <w:pPr>
              <w:pStyle w:val="Tabeltitel"/>
            </w:pPr>
            <w:r>
              <w:t>V</w:t>
            </w:r>
          </w:p>
        </w:tc>
        <w:tc>
          <w:tcPr>
            <w:tcW w:w="1480" w:type="dxa"/>
            <w:shd w:val="clear" w:color="auto" w:fill="86BC25" w:themeFill="accent1"/>
          </w:tcPr>
          <w:p w14:paraId="7AA85389" w14:textId="77777777" w:rsidR="00AD0655" w:rsidRDefault="00AD0655" w:rsidP="00B331D7">
            <w:pPr>
              <w:pStyle w:val="Tabeltitel"/>
            </w:pPr>
            <w:r>
              <w:t>B</w:t>
            </w:r>
          </w:p>
        </w:tc>
        <w:tc>
          <w:tcPr>
            <w:tcW w:w="1134" w:type="dxa"/>
            <w:shd w:val="clear" w:color="auto" w:fill="86BC25" w:themeFill="accent1"/>
          </w:tcPr>
          <w:p w14:paraId="2699B917" w14:textId="77777777" w:rsidR="00AD0655" w:rsidRDefault="00AD0655" w:rsidP="00B331D7">
            <w:pPr>
              <w:pStyle w:val="Tabeltitel"/>
            </w:pPr>
            <w:r>
              <w:t>G</w:t>
            </w:r>
          </w:p>
        </w:tc>
        <w:tc>
          <w:tcPr>
            <w:tcW w:w="979" w:type="dxa"/>
            <w:shd w:val="clear" w:color="auto" w:fill="86BC25" w:themeFill="accent1"/>
          </w:tcPr>
          <w:p w14:paraId="725E66D1" w14:textId="77777777" w:rsidR="00AD0655" w:rsidRDefault="00AD0655" w:rsidP="00B331D7">
            <w:pPr>
              <w:pStyle w:val="Tabeltitel"/>
            </w:pPr>
            <w:r>
              <w:t>E</w:t>
            </w:r>
          </w:p>
        </w:tc>
      </w:tr>
      <w:tr w:rsidR="00AD0655" w14:paraId="5BCDF563" w14:textId="77777777" w:rsidTr="00AD0655">
        <w:tc>
          <w:tcPr>
            <w:tcW w:w="4957" w:type="dxa"/>
            <w:shd w:val="clear" w:color="auto" w:fill="auto"/>
          </w:tcPr>
          <w:p w14:paraId="24E64DC5" w14:textId="085F1371" w:rsidR="00AD0655" w:rsidRPr="00471FC7" w:rsidRDefault="00A54509" w:rsidP="00B331D7">
            <w:pPr>
              <w:pStyle w:val="Tabeltekst"/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BV3_04.01 De leerlingen gebruiken courante functionaliteiten van vergelijkbare toepassingen om digitale inhouden te creëren.</w:t>
            </w:r>
          </w:p>
        </w:tc>
        <w:tc>
          <w:tcPr>
            <w:tcW w:w="1072" w:type="dxa"/>
            <w:shd w:val="clear" w:color="auto" w:fill="auto"/>
          </w:tcPr>
          <w:p w14:paraId="324249F2" w14:textId="77777777" w:rsidR="00AD0655" w:rsidRPr="00AD0655" w:rsidRDefault="00000000" w:rsidP="00AD0655">
            <w:pPr>
              <w:pStyle w:val="Tabeltekst"/>
            </w:pPr>
            <w:sdt>
              <w:sdtPr>
                <w:id w:val="1611548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Niet bereid tot.</w:t>
            </w:r>
          </w:p>
        </w:tc>
        <w:tc>
          <w:tcPr>
            <w:tcW w:w="1480" w:type="dxa"/>
            <w:shd w:val="clear" w:color="auto" w:fill="auto"/>
          </w:tcPr>
          <w:p w14:paraId="341B986A" w14:textId="77777777" w:rsidR="00AD0655" w:rsidRPr="00AD0655" w:rsidRDefault="00000000" w:rsidP="00AD0655">
            <w:pPr>
              <w:pStyle w:val="Tabeltekst"/>
            </w:pPr>
            <w:sdt>
              <w:sdtPr>
                <w:id w:val="-115910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Toont soms bereidheid tot.</w:t>
            </w:r>
          </w:p>
        </w:tc>
        <w:tc>
          <w:tcPr>
            <w:tcW w:w="1134" w:type="dxa"/>
          </w:tcPr>
          <w:p w14:paraId="21B2E9A2" w14:textId="77777777" w:rsidR="00AD0655" w:rsidRPr="00AD0655" w:rsidRDefault="00000000" w:rsidP="00AD0655">
            <w:pPr>
              <w:pStyle w:val="Tabeltekst"/>
            </w:pPr>
            <w:sdt>
              <w:sdtPr>
                <w:id w:val="-503512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Meestal bereid tot.</w:t>
            </w:r>
          </w:p>
        </w:tc>
        <w:tc>
          <w:tcPr>
            <w:tcW w:w="979" w:type="dxa"/>
          </w:tcPr>
          <w:p w14:paraId="67B9BE7F" w14:textId="77777777" w:rsidR="00AD0655" w:rsidRPr="00AD0655" w:rsidRDefault="00000000" w:rsidP="00AD0655">
            <w:pPr>
              <w:pStyle w:val="Tabeltekst"/>
            </w:pPr>
            <w:sdt>
              <w:sdtPr>
                <w:id w:val="823628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Altijd bereid tot.</w:t>
            </w:r>
          </w:p>
        </w:tc>
      </w:tr>
      <w:tr w:rsidR="00AD0655" w14:paraId="2A14955A" w14:textId="77777777" w:rsidTr="00AD0655">
        <w:tc>
          <w:tcPr>
            <w:tcW w:w="4957" w:type="dxa"/>
            <w:shd w:val="clear" w:color="auto" w:fill="auto"/>
          </w:tcPr>
          <w:p w14:paraId="074BBC59" w14:textId="29950D99" w:rsidR="00AD0655" w:rsidRPr="00471FC7" w:rsidRDefault="00A54509" w:rsidP="00AD0655">
            <w:pPr>
              <w:pStyle w:val="Tabeltekst"/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BV3_05.01.01 Subdoel 01 De leerlingen dragen in groepsactiviteiten actief bij aan de uitwerking van een gezamenlijk resultaat.</w:t>
            </w:r>
          </w:p>
        </w:tc>
        <w:tc>
          <w:tcPr>
            <w:tcW w:w="1072" w:type="dxa"/>
            <w:shd w:val="clear" w:color="auto" w:fill="auto"/>
          </w:tcPr>
          <w:p w14:paraId="7F854C97" w14:textId="77777777" w:rsidR="00AD0655" w:rsidRPr="00AD0655" w:rsidRDefault="00000000" w:rsidP="00AD0655">
            <w:pPr>
              <w:pStyle w:val="Tabeltekst"/>
            </w:pPr>
            <w:sdt>
              <w:sdtPr>
                <w:id w:val="775376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Niet bereid tot.</w:t>
            </w:r>
          </w:p>
        </w:tc>
        <w:tc>
          <w:tcPr>
            <w:tcW w:w="1480" w:type="dxa"/>
            <w:shd w:val="clear" w:color="auto" w:fill="auto"/>
          </w:tcPr>
          <w:p w14:paraId="37D827C7" w14:textId="77777777" w:rsidR="00AD0655" w:rsidRPr="00AD0655" w:rsidRDefault="00000000" w:rsidP="00AD0655">
            <w:pPr>
              <w:pStyle w:val="Tabeltekst"/>
            </w:pPr>
            <w:sdt>
              <w:sdtPr>
                <w:id w:val="2133514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Toont soms bereidheid tot.</w:t>
            </w:r>
          </w:p>
        </w:tc>
        <w:tc>
          <w:tcPr>
            <w:tcW w:w="1134" w:type="dxa"/>
          </w:tcPr>
          <w:p w14:paraId="7A7ADEEC" w14:textId="77777777" w:rsidR="00AD0655" w:rsidRPr="00AD0655" w:rsidRDefault="00000000" w:rsidP="00AD0655">
            <w:pPr>
              <w:pStyle w:val="Tabeltekst"/>
            </w:pPr>
            <w:sdt>
              <w:sdtPr>
                <w:id w:val="-856430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Meestal bereid tot.</w:t>
            </w:r>
          </w:p>
        </w:tc>
        <w:tc>
          <w:tcPr>
            <w:tcW w:w="979" w:type="dxa"/>
          </w:tcPr>
          <w:p w14:paraId="56C6F793" w14:textId="77777777" w:rsidR="00AD0655" w:rsidRPr="00AD0655" w:rsidRDefault="00000000" w:rsidP="00AD0655">
            <w:pPr>
              <w:pStyle w:val="Tabeltekst"/>
            </w:pPr>
            <w:sdt>
              <w:sdtPr>
                <w:id w:val="-219680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Altijd bereid tot.</w:t>
            </w:r>
          </w:p>
        </w:tc>
      </w:tr>
    </w:tbl>
    <w:p w14:paraId="72B25417" w14:textId="77777777" w:rsidR="00471FC7" w:rsidRDefault="00471FC7" w:rsidP="00282271"/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405"/>
        <w:gridCol w:w="2406"/>
        <w:gridCol w:w="2405"/>
        <w:gridCol w:w="2406"/>
      </w:tblGrid>
      <w:tr w:rsidR="00AD0655" w14:paraId="5AFA493D" w14:textId="77777777" w:rsidTr="006526B9">
        <w:trPr>
          <w:trHeight w:val="305"/>
        </w:trPr>
        <w:tc>
          <w:tcPr>
            <w:tcW w:w="2405" w:type="dxa"/>
            <w:shd w:val="clear" w:color="auto" w:fill="86BC25" w:themeFill="accent1"/>
          </w:tcPr>
          <w:p w14:paraId="3E50F19D" w14:textId="77777777" w:rsidR="00AD0655" w:rsidRDefault="00AD0655" w:rsidP="00B331D7">
            <w:pPr>
              <w:pStyle w:val="Tabeltitel"/>
            </w:pPr>
            <w:r>
              <w:t>Transversale eindterm</w:t>
            </w:r>
          </w:p>
        </w:tc>
        <w:tc>
          <w:tcPr>
            <w:tcW w:w="7217" w:type="dxa"/>
            <w:gridSpan w:val="3"/>
            <w:shd w:val="clear" w:color="auto" w:fill="auto"/>
          </w:tcPr>
          <w:p w14:paraId="4251E63B" w14:textId="77777777" w:rsidR="00AD0655" w:rsidRDefault="00AD0655" w:rsidP="00AD0655">
            <w:pPr>
              <w:pStyle w:val="Tabeltekst"/>
            </w:pPr>
          </w:p>
        </w:tc>
      </w:tr>
      <w:tr w:rsidR="00AD0655" w14:paraId="4234B35E" w14:textId="77777777" w:rsidTr="00021E87">
        <w:trPr>
          <w:trHeight w:val="303"/>
        </w:trPr>
        <w:tc>
          <w:tcPr>
            <w:tcW w:w="2405" w:type="dxa"/>
            <w:shd w:val="clear" w:color="auto" w:fill="86BC25" w:themeFill="accent1"/>
          </w:tcPr>
          <w:p w14:paraId="4ED880E7" w14:textId="77777777" w:rsidR="00AD0655" w:rsidRDefault="00AD0655" w:rsidP="00B331D7">
            <w:pPr>
              <w:pStyle w:val="Tabeltitel"/>
            </w:pPr>
            <w:r>
              <w:t>V</w:t>
            </w:r>
          </w:p>
        </w:tc>
        <w:tc>
          <w:tcPr>
            <w:tcW w:w="2406" w:type="dxa"/>
            <w:shd w:val="clear" w:color="auto" w:fill="86BC25" w:themeFill="accent1"/>
          </w:tcPr>
          <w:p w14:paraId="62D5EC4B" w14:textId="77777777" w:rsidR="00AD0655" w:rsidRDefault="00AD0655" w:rsidP="00B331D7">
            <w:pPr>
              <w:pStyle w:val="Tabeltitel"/>
            </w:pPr>
            <w:r>
              <w:t>B</w:t>
            </w:r>
          </w:p>
        </w:tc>
        <w:tc>
          <w:tcPr>
            <w:tcW w:w="2405" w:type="dxa"/>
            <w:shd w:val="clear" w:color="auto" w:fill="86BC25" w:themeFill="accent1"/>
          </w:tcPr>
          <w:p w14:paraId="43D6D2EF" w14:textId="77777777" w:rsidR="00AD0655" w:rsidRDefault="00AD0655" w:rsidP="00B331D7">
            <w:pPr>
              <w:pStyle w:val="Tabeltitel"/>
            </w:pPr>
            <w:r>
              <w:t>G</w:t>
            </w:r>
          </w:p>
        </w:tc>
        <w:tc>
          <w:tcPr>
            <w:tcW w:w="2406" w:type="dxa"/>
            <w:shd w:val="clear" w:color="auto" w:fill="86BC25" w:themeFill="accent1"/>
          </w:tcPr>
          <w:p w14:paraId="236704ED" w14:textId="77777777" w:rsidR="00AD0655" w:rsidRDefault="00AD0655" w:rsidP="00B331D7">
            <w:pPr>
              <w:pStyle w:val="Tabeltitel"/>
            </w:pPr>
            <w:r>
              <w:t>E</w:t>
            </w:r>
          </w:p>
        </w:tc>
      </w:tr>
      <w:tr w:rsidR="00AD0655" w14:paraId="1EDA5842" w14:textId="77777777" w:rsidTr="00AD0655">
        <w:trPr>
          <w:trHeight w:val="303"/>
        </w:trPr>
        <w:tc>
          <w:tcPr>
            <w:tcW w:w="2405" w:type="dxa"/>
            <w:shd w:val="clear" w:color="auto" w:fill="auto"/>
          </w:tcPr>
          <w:p w14:paraId="7AD1EA9F" w14:textId="77777777" w:rsidR="00AD0655" w:rsidRDefault="00000000" w:rsidP="00AD0655">
            <w:pPr>
              <w:pStyle w:val="Tabeltekst"/>
            </w:pPr>
            <w:sdt>
              <w:sdtPr>
                <w:id w:val="-425041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Niet bereid tot.</w:t>
            </w:r>
          </w:p>
        </w:tc>
        <w:tc>
          <w:tcPr>
            <w:tcW w:w="2406" w:type="dxa"/>
            <w:shd w:val="clear" w:color="auto" w:fill="auto"/>
          </w:tcPr>
          <w:p w14:paraId="6222CEEB" w14:textId="77777777" w:rsidR="00AD0655" w:rsidRDefault="00000000" w:rsidP="00AD0655">
            <w:pPr>
              <w:pStyle w:val="Tabeltekst"/>
            </w:pPr>
            <w:sdt>
              <w:sdtPr>
                <w:id w:val="1562452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Toont soms bereidheid tot.</w:t>
            </w:r>
          </w:p>
        </w:tc>
        <w:tc>
          <w:tcPr>
            <w:tcW w:w="2405" w:type="dxa"/>
            <w:shd w:val="clear" w:color="auto" w:fill="auto"/>
          </w:tcPr>
          <w:p w14:paraId="6C6902A2" w14:textId="77777777" w:rsidR="00AD0655" w:rsidRDefault="00000000" w:rsidP="00AD0655">
            <w:pPr>
              <w:pStyle w:val="Tabeltekst"/>
            </w:pPr>
            <w:sdt>
              <w:sdtPr>
                <w:id w:val="-1696686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Meestal bereid tot.</w:t>
            </w:r>
          </w:p>
        </w:tc>
        <w:tc>
          <w:tcPr>
            <w:tcW w:w="2406" w:type="dxa"/>
            <w:shd w:val="clear" w:color="auto" w:fill="auto"/>
          </w:tcPr>
          <w:p w14:paraId="1396E4F5" w14:textId="77777777" w:rsidR="00AD0655" w:rsidRDefault="00000000" w:rsidP="00AD0655">
            <w:pPr>
              <w:pStyle w:val="Tabeltekst"/>
            </w:pPr>
            <w:sdt>
              <w:sdtPr>
                <w:id w:val="543885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Altijd bereid tot.</w:t>
            </w:r>
          </w:p>
        </w:tc>
      </w:tr>
      <w:tr w:rsidR="00AD0655" w14:paraId="232D51C2" w14:textId="77777777" w:rsidTr="00B331D7">
        <w:trPr>
          <w:trHeight w:val="305"/>
        </w:trPr>
        <w:tc>
          <w:tcPr>
            <w:tcW w:w="2405" w:type="dxa"/>
            <w:shd w:val="clear" w:color="auto" w:fill="86BC25" w:themeFill="accent1"/>
          </w:tcPr>
          <w:p w14:paraId="397899DE" w14:textId="77777777" w:rsidR="00AD0655" w:rsidRDefault="00AD0655" w:rsidP="00B331D7">
            <w:pPr>
              <w:pStyle w:val="Tabeltitel"/>
            </w:pPr>
            <w:r>
              <w:t>Transversale eindterm</w:t>
            </w:r>
          </w:p>
        </w:tc>
        <w:tc>
          <w:tcPr>
            <w:tcW w:w="7217" w:type="dxa"/>
            <w:gridSpan w:val="3"/>
            <w:shd w:val="clear" w:color="auto" w:fill="auto"/>
          </w:tcPr>
          <w:p w14:paraId="62B3B4D6" w14:textId="77777777" w:rsidR="00AD0655" w:rsidRDefault="00AD0655" w:rsidP="00B331D7">
            <w:pPr>
              <w:pStyle w:val="Tabeltekst"/>
            </w:pPr>
          </w:p>
        </w:tc>
      </w:tr>
      <w:tr w:rsidR="00AD0655" w14:paraId="549BA23B" w14:textId="77777777" w:rsidTr="00B331D7">
        <w:trPr>
          <w:trHeight w:val="303"/>
        </w:trPr>
        <w:tc>
          <w:tcPr>
            <w:tcW w:w="2405" w:type="dxa"/>
            <w:shd w:val="clear" w:color="auto" w:fill="86BC25" w:themeFill="accent1"/>
          </w:tcPr>
          <w:p w14:paraId="1CA6350E" w14:textId="77777777" w:rsidR="00AD0655" w:rsidRDefault="00AD0655" w:rsidP="00B331D7">
            <w:pPr>
              <w:pStyle w:val="Tabeltitel"/>
            </w:pPr>
            <w:r>
              <w:t>V</w:t>
            </w:r>
          </w:p>
        </w:tc>
        <w:tc>
          <w:tcPr>
            <w:tcW w:w="2406" w:type="dxa"/>
            <w:shd w:val="clear" w:color="auto" w:fill="86BC25" w:themeFill="accent1"/>
          </w:tcPr>
          <w:p w14:paraId="2F4E08B1" w14:textId="77777777" w:rsidR="00AD0655" w:rsidRDefault="00AD0655" w:rsidP="00B331D7">
            <w:pPr>
              <w:pStyle w:val="Tabeltitel"/>
            </w:pPr>
            <w:r>
              <w:t>B</w:t>
            </w:r>
          </w:p>
        </w:tc>
        <w:tc>
          <w:tcPr>
            <w:tcW w:w="2405" w:type="dxa"/>
            <w:shd w:val="clear" w:color="auto" w:fill="86BC25" w:themeFill="accent1"/>
          </w:tcPr>
          <w:p w14:paraId="5FB04764" w14:textId="77777777" w:rsidR="00AD0655" w:rsidRDefault="00AD0655" w:rsidP="00B331D7">
            <w:pPr>
              <w:pStyle w:val="Tabeltitel"/>
            </w:pPr>
            <w:r>
              <w:t>G</w:t>
            </w:r>
          </w:p>
        </w:tc>
        <w:tc>
          <w:tcPr>
            <w:tcW w:w="2406" w:type="dxa"/>
            <w:shd w:val="clear" w:color="auto" w:fill="86BC25" w:themeFill="accent1"/>
          </w:tcPr>
          <w:p w14:paraId="08AFA00C" w14:textId="77777777" w:rsidR="00AD0655" w:rsidRDefault="00AD0655" w:rsidP="00B331D7">
            <w:pPr>
              <w:pStyle w:val="Tabeltitel"/>
            </w:pPr>
            <w:r>
              <w:t>E</w:t>
            </w:r>
          </w:p>
        </w:tc>
      </w:tr>
      <w:tr w:rsidR="00AD0655" w14:paraId="6F52DD04" w14:textId="77777777" w:rsidTr="00B331D7">
        <w:trPr>
          <w:trHeight w:val="303"/>
        </w:trPr>
        <w:tc>
          <w:tcPr>
            <w:tcW w:w="2405" w:type="dxa"/>
            <w:shd w:val="clear" w:color="auto" w:fill="auto"/>
          </w:tcPr>
          <w:p w14:paraId="71ABA246" w14:textId="77777777" w:rsidR="00AD0655" w:rsidRDefault="00000000" w:rsidP="00B331D7">
            <w:pPr>
              <w:pStyle w:val="Tabeltekst"/>
            </w:pPr>
            <w:sdt>
              <w:sdtPr>
                <w:id w:val="-134883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Niet bereid tot.</w:t>
            </w:r>
          </w:p>
        </w:tc>
        <w:tc>
          <w:tcPr>
            <w:tcW w:w="2406" w:type="dxa"/>
            <w:shd w:val="clear" w:color="auto" w:fill="auto"/>
          </w:tcPr>
          <w:p w14:paraId="607D4666" w14:textId="77777777" w:rsidR="00AD0655" w:rsidRDefault="00000000" w:rsidP="00B331D7">
            <w:pPr>
              <w:pStyle w:val="Tabeltekst"/>
            </w:pPr>
            <w:sdt>
              <w:sdtPr>
                <w:id w:val="74184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Toont soms bereidheid tot.</w:t>
            </w:r>
          </w:p>
        </w:tc>
        <w:tc>
          <w:tcPr>
            <w:tcW w:w="2405" w:type="dxa"/>
            <w:shd w:val="clear" w:color="auto" w:fill="auto"/>
          </w:tcPr>
          <w:p w14:paraId="41029158" w14:textId="77777777" w:rsidR="00AD0655" w:rsidRDefault="00000000" w:rsidP="00B331D7">
            <w:pPr>
              <w:pStyle w:val="Tabeltekst"/>
            </w:pPr>
            <w:sdt>
              <w:sdtPr>
                <w:id w:val="-2063862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Meestal bereid tot.</w:t>
            </w:r>
          </w:p>
        </w:tc>
        <w:tc>
          <w:tcPr>
            <w:tcW w:w="2406" w:type="dxa"/>
            <w:shd w:val="clear" w:color="auto" w:fill="auto"/>
          </w:tcPr>
          <w:p w14:paraId="1A8EB217" w14:textId="77777777" w:rsidR="00AD0655" w:rsidRDefault="00000000" w:rsidP="00B331D7">
            <w:pPr>
              <w:pStyle w:val="Tabeltekst"/>
            </w:pPr>
            <w:sdt>
              <w:sdtPr>
                <w:id w:val="2098746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Altijd bereid tot.</w:t>
            </w:r>
          </w:p>
        </w:tc>
      </w:tr>
    </w:tbl>
    <w:p w14:paraId="58F5D94A" w14:textId="3D1BAB60" w:rsidR="00C027CA" w:rsidRDefault="00C027CA" w:rsidP="00C027CA">
      <w:pPr>
        <w:pStyle w:val="Opgaveniveau1vet"/>
      </w:pPr>
      <w:r w:rsidRPr="00EA2F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36922" wp14:editId="34F52DF8">
                <wp:simplePos x="0" y="0"/>
                <wp:positionH relativeFrom="column">
                  <wp:posOffset>6153150</wp:posOffset>
                </wp:positionH>
                <wp:positionV relativeFrom="paragraph">
                  <wp:posOffset>290618</wp:posOffset>
                </wp:positionV>
                <wp:extent cx="630555" cy="337185"/>
                <wp:effectExtent l="0" t="0" r="0" b="0"/>
                <wp:wrapNone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3DE2D" w14:textId="31B02138" w:rsidR="00C027CA" w:rsidRDefault="00C027CA" w:rsidP="00C027CA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3692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484.5pt;margin-top:22.9pt;width:49.65pt;height:2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" filled="f" stroked="f">
                <v:textbox style="mso-fit-shape-to-text:t">
                  <w:txbxContent>
                    <w:p w14:paraId="5DF3DE2D" w14:textId="31B02138" w:rsidR="00C027CA" w:rsidRDefault="00C027CA" w:rsidP="00C027CA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EA2FA2">
        <w:t>Vraag</w:t>
      </w:r>
      <w:r w:rsidR="00796768">
        <w:t xml:space="preserve">: </w:t>
      </w:r>
      <w:r w:rsidR="00F65D63">
        <w:t xml:space="preserve">Ga op zoek naar een concreet voorbeeld van overheidsoptreden. </w:t>
      </w:r>
    </w:p>
    <w:p w14:paraId="6FA9BC5E" w14:textId="5E04F16B" w:rsidR="00ED04FE" w:rsidRDefault="00F65D63" w:rsidP="00ED04FE">
      <w:pPr>
        <w:rPr>
          <w:sz w:val="22"/>
          <w:szCs w:val="22"/>
          <w:lang w:eastAsia="nl-NL"/>
        </w:rPr>
      </w:pPr>
      <w:r>
        <w:rPr>
          <w:lang w:eastAsia="nl-NL"/>
        </w:rPr>
        <w:t>Geef een voorbeeld van een overheidsoptreden met jullie bron.</w:t>
      </w:r>
    </w:p>
    <w:p w14:paraId="3CBA3D16" w14:textId="10231071" w:rsidR="00ED04FE" w:rsidRDefault="00F65D63" w:rsidP="00ED04FE">
      <w:pPr>
        <w:rPr>
          <w:sz w:val="22"/>
          <w:szCs w:val="22"/>
          <w:lang w:eastAsia="nl-NL"/>
        </w:rPr>
      </w:pPr>
      <w:r>
        <w:rPr>
          <w:sz w:val="22"/>
          <w:szCs w:val="22"/>
          <w:lang w:eastAsia="nl-NL"/>
        </w:rPr>
        <w:t>Geef mee welke beslissing de overheid nam</w:t>
      </w:r>
      <w:r w:rsidR="00ED04FE">
        <w:rPr>
          <w:sz w:val="22"/>
          <w:szCs w:val="22"/>
          <w:lang w:eastAsia="nl-NL"/>
        </w:rPr>
        <w:t>.</w:t>
      </w:r>
    </w:p>
    <w:p w14:paraId="5AAA06CE" w14:textId="74F58D5A" w:rsidR="00F65D63" w:rsidRPr="00ED04FE" w:rsidRDefault="00F65D63" w:rsidP="00ED04FE">
      <w:pPr>
        <w:rPr>
          <w:sz w:val="22"/>
          <w:szCs w:val="22"/>
          <w:lang w:eastAsia="nl-NL"/>
        </w:rPr>
      </w:pPr>
      <w:r>
        <w:rPr>
          <w:sz w:val="22"/>
          <w:szCs w:val="22"/>
          <w:lang w:eastAsia="nl-NL"/>
        </w:rPr>
        <w:t>Geef mee wat het effect is op de prijs.</w:t>
      </w:r>
    </w:p>
    <w:p w14:paraId="42359630" w14:textId="0B3C9C6D" w:rsidR="00C027CA" w:rsidRPr="00D4262F" w:rsidRDefault="00C027CA" w:rsidP="00C027CA">
      <w:pPr>
        <w:pStyle w:val="Invul"/>
      </w:pPr>
    </w:p>
    <w:p w14:paraId="7BE9A558" w14:textId="77777777" w:rsidR="00F65D63" w:rsidRDefault="00F65D63" w:rsidP="00ED04FE">
      <w:pPr>
        <w:ind w:left="1211"/>
        <w:rPr>
          <w:lang w:eastAsia="nl-NL"/>
        </w:rPr>
      </w:pPr>
    </w:p>
    <w:p w14:paraId="11DDE03B" w14:textId="6FE694DC" w:rsidR="00ED04FE" w:rsidRPr="00ED04FE" w:rsidRDefault="00ED04FE" w:rsidP="00ED04FE">
      <w:pPr>
        <w:ind w:left="1211"/>
        <w:rPr>
          <w:lang w:eastAsia="nl-NL"/>
        </w:rPr>
      </w:pPr>
      <w:r>
        <w:rPr>
          <w:lang w:eastAsia="nl-NL"/>
        </w:rPr>
        <w:t xml:space="preserve">. </w:t>
      </w:r>
    </w:p>
    <w:p w14:paraId="50D868EA" w14:textId="77777777" w:rsidR="00D51705" w:rsidRDefault="00D51705" w:rsidP="00D51705">
      <w:pPr>
        <w:rPr>
          <w:lang w:eastAsia="nl-NL"/>
        </w:rPr>
      </w:pPr>
    </w:p>
    <w:p w14:paraId="56371039" w14:textId="6CBEE78C" w:rsidR="00D51705" w:rsidRDefault="00D51705" w:rsidP="00D51705">
      <w:pPr>
        <w:rPr>
          <w:lang w:eastAsia="nl-NL"/>
        </w:rPr>
      </w:pPr>
      <w:r>
        <w:rPr>
          <w:lang w:eastAsia="nl-NL"/>
        </w:rPr>
        <w:lastRenderedPageBreak/>
        <w:t>Score : 0</w:t>
      </w:r>
      <w:r w:rsidR="00A84384">
        <w:rPr>
          <w:lang w:eastAsia="nl-NL"/>
        </w:rPr>
        <w:t xml:space="preserve"> </w:t>
      </w:r>
      <w:r>
        <w:rPr>
          <w:lang w:eastAsia="nl-NL"/>
        </w:rPr>
        <w:t>= onvoldoende</w:t>
      </w:r>
    </w:p>
    <w:p w14:paraId="65FFD846" w14:textId="221796EA" w:rsidR="00D51705" w:rsidRDefault="00D51705" w:rsidP="00D51705">
      <w:pPr>
        <w:rPr>
          <w:lang w:eastAsia="nl-NL"/>
        </w:rPr>
      </w:pPr>
      <w:r>
        <w:rPr>
          <w:lang w:eastAsia="nl-NL"/>
        </w:rPr>
        <w:t xml:space="preserve">            0.5 = matig</w:t>
      </w:r>
    </w:p>
    <w:p w14:paraId="2C3BB08E" w14:textId="18B0BD2E" w:rsidR="00D51705" w:rsidRDefault="00D51705" w:rsidP="00D51705">
      <w:pPr>
        <w:rPr>
          <w:lang w:eastAsia="nl-NL"/>
        </w:rPr>
      </w:pPr>
      <w:r>
        <w:rPr>
          <w:lang w:eastAsia="nl-NL"/>
        </w:rPr>
        <w:t xml:space="preserve">            1= voldoende </w:t>
      </w:r>
    </w:p>
    <w:p w14:paraId="3D8AE387" w14:textId="4B7D5A5F" w:rsidR="00D51705" w:rsidRPr="00D51705" w:rsidRDefault="00D51705" w:rsidP="00D51705">
      <w:pPr>
        <w:rPr>
          <w:lang w:eastAsia="nl-NL"/>
        </w:rPr>
      </w:pPr>
      <w:r>
        <w:rPr>
          <w:lang w:eastAsia="nl-NL"/>
        </w:rPr>
        <w:t xml:space="preserve">            1.5= zeer goed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1855"/>
        <w:gridCol w:w="1534"/>
        <w:gridCol w:w="1743"/>
        <w:gridCol w:w="1496"/>
      </w:tblGrid>
      <w:tr w:rsidR="00D91D56" w14:paraId="30F36AB3" w14:textId="77777777" w:rsidTr="00D91D56">
        <w:tc>
          <w:tcPr>
            <w:tcW w:w="2684" w:type="dxa"/>
          </w:tcPr>
          <w:p w14:paraId="35DA3774" w14:textId="77777777" w:rsidR="00ED04FE" w:rsidRDefault="00ED04FE" w:rsidP="00D51705">
            <w:pPr>
              <w:rPr>
                <w:lang w:eastAsia="nl-NL"/>
              </w:rPr>
            </w:pPr>
          </w:p>
        </w:tc>
        <w:tc>
          <w:tcPr>
            <w:tcW w:w="1875" w:type="dxa"/>
          </w:tcPr>
          <w:p w14:paraId="0F8E2659" w14:textId="6546B636" w:rsidR="00ED04FE" w:rsidRDefault="00ED04FE" w:rsidP="00ED04F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  - -onvoldoende</w:t>
            </w:r>
          </w:p>
        </w:tc>
        <w:tc>
          <w:tcPr>
            <w:tcW w:w="1647" w:type="dxa"/>
          </w:tcPr>
          <w:p w14:paraId="42B874E9" w14:textId="77777777" w:rsidR="00ED04FE" w:rsidRDefault="00ED04FE" w:rsidP="00D51705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  -</w:t>
            </w:r>
          </w:p>
          <w:p w14:paraId="5B61E990" w14:textId="7791B269" w:rsidR="00ED04FE" w:rsidRDefault="00ED04FE" w:rsidP="00D51705">
            <w:pPr>
              <w:rPr>
                <w:lang w:eastAsia="nl-NL"/>
              </w:rPr>
            </w:pPr>
            <w:r>
              <w:rPr>
                <w:lang w:eastAsia="nl-NL"/>
              </w:rPr>
              <w:t>matig</w:t>
            </w:r>
          </w:p>
        </w:tc>
        <w:tc>
          <w:tcPr>
            <w:tcW w:w="1796" w:type="dxa"/>
          </w:tcPr>
          <w:p w14:paraId="6120F356" w14:textId="77777777" w:rsidR="00ED04FE" w:rsidRDefault="00ED04FE" w:rsidP="00D51705">
            <w:pPr>
              <w:rPr>
                <w:lang w:eastAsia="nl-NL"/>
              </w:rPr>
            </w:pPr>
            <w:r>
              <w:rPr>
                <w:lang w:eastAsia="nl-NL"/>
              </w:rPr>
              <w:t>+</w:t>
            </w:r>
          </w:p>
          <w:p w14:paraId="564A3338" w14:textId="3D150D24" w:rsidR="00ED04FE" w:rsidRDefault="00ED04FE" w:rsidP="00D51705">
            <w:pPr>
              <w:rPr>
                <w:lang w:eastAsia="nl-NL"/>
              </w:rPr>
            </w:pPr>
            <w:r>
              <w:rPr>
                <w:lang w:eastAsia="nl-NL"/>
              </w:rPr>
              <w:t>voldoende</w:t>
            </w:r>
          </w:p>
        </w:tc>
        <w:tc>
          <w:tcPr>
            <w:tcW w:w="1620" w:type="dxa"/>
          </w:tcPr>
          <w:p w14:paraId="5A6EE94F" w14:textId="77777777" w:rsidR="00ED04FE" w:rsidRDefault="00ED04FE" w:rsidP="00D51705">
            <w:pPr>
              <w:rPr>
                <w:lang w:eastAsia="nl-NL"/>
              </w:rPr>
            </w:pPr>
            <w:r>
              <w:rPr>
                <w:lang w:eastAsia="nl-NL"/>
              </w:rPr>
              <w:t>++</w:t>
            </w:r>
          </w:p>
          <w:p w14:paraId="779BD97C" w14:textId="6B016AC4" w:rsidR="00ED04FE" w:rsidRDefault="00ED04FE" w:rsidP="00D51705">
            <w:pPr>
              <w:rPr>
                <w:lang w:eastAsia="nl-NL"/>
              </w:rPr>
            </w:pPr>
            <w:r>
              <w:rPr>
                <w:lang w:eastAsia="nl-NL"/>
              </w:rPr>
              <w:t>Zeer goed</w:t>
            </w:r>
          </w:p>
        </w:tc>
      </w:tr>
      <w:tr w:rsidR="00D91D56" w14:paraId="180F2C55" w14:textId="77777777" w:rsidTr="00D91D56">
        <w:tc>
          <w:tcPr>
            <w:tcW w:w="2684" w:type="dxa"/>
          </w:tcPr>
          <w:p w14:paraId="6525540A" w14:textId="67ED46D5" w:rsidR="00ED04FE" w:rsidRDefault="00F65D63" w:rsidP="00ED04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lang w:eastAsia="nl-NL"/>
              </w:rPr>
            </w:pPr>
            <w:r>
              <w:rPr>
                <w:lang w:eastAsia="nl-NL"/>
              </w:rPr>
              <w:t>Uitleg van voorbeeld van overheidsoptreden + bron</w:t>
            </w:r>
          </w:p>
          <w:p w14:paraId="05512A3A" w14:textId="47A89B77" w:rsidR="00ED04FE" w:rsidRDefault="00ED04FE" w:rsidP="00ED04FE">
            <w:pPr>
              <w:pStyle w:val="ListParagraph"/>
              <w:spacing w:after="0" w:line="240" w:lineRule="auto"/>
              <w:rPr>
                <w:lang w:eastAsia="nl-NL"/>
              </w:rPr>
            </w:pPr>
          </w:p>
        </w:tc>
        <w:tc>
          <w:tcPr>
            <w:tcW w:w="1875" w:type="dxa"/>
          </w:tcPr>
          <w:p w14:paraId="15CD9457" w14:textId="77777777" w:rsidR="00ED04FE" w:rsidRDefault="00ED04FE" w:rsidP="00D51705">
            <w:pPr>
              <w:rPr>
                <w:lang w:eastAsia="nl-NL"/>
              </w:rPr>
            </w:pPr>
          </w:p>
        </w:tc>
        <w:tc>
          <w:tcPr>
            <w:tcW w:w="1647" w:type="dxa"/>
          </w:tcPr>
          <w:p w14:paraId="0AC099F6" w14:textId="77777777" w:rsidR="00ED04FE" w:rsidRDefault="00ED04FE" w:rsidP="00D51705">
            <w:pPr>
              <w:rPr>
                <w:lang w:eastAsia="nl-NL"/>
              </w:rPr>
            </w:pPr>
          </w:p>
        </w:tc>
        <w:tc>
          <w:tcPr>
            <w:tcW w:w="1796" w:type="dxa"/>
          </w:tcPr>
          <w:p w14:paraId="19DF295E" w14:textId="77777777" w:rsidR="00ED04FE" w:rsidRDefault="00ED04FE" w:rsidP="00D51705">
            <w:pPr>
              <w:rPr>
                <w:lang w:eastAsia="nl-NL"/>
              </w:rPr>
            </w:pPr>
          </w:p>
        </w:tc>
        <w:tc>
          <w:tcPr>
            <w:tcW w:w="1620" w:type="dxa"/>
          </w:tcPr>
          <w:p w14:paraId="2142BB11" w14:textId="77777777" w:rsidR="00ED04FE" w:rsidRDefault="00ED04FE" w:rsidP="00D51705">
            <w:pPr>
              <w:rPr>
                <w:lang w:eastAsia="nl-NL"/>
              </w:rPr>
            </w:pPr>
          </w:p>
        </w:tc>
      </w:tr>
      <w:tr w:rsidR="00D91D56" w14:paraId="447601C4" w14:textId="77777777" w:rsidTr="00D91D56">
        <w:tc>
          <w:tcPr>
            <w:tcW w:w="2684" w:type="dxa"/>
          </w:tcPr>
          <w:p w14:paraId="4572D20C" w14:textId="77777777" w:rsidR="00F65D63" w:rsidRDefault="00F65D63" w:rsidP="00F65D63">
            <w:pPr>
              <w:pStyle w:val="ListParagraph"/>
              <w:spacing w:after="0" w:line="240" w:lineRule="auto"/>
              <w:rPr>
                <w:lang w:eastAsia="nl-NL"/>
              </w:rPr>
            </w:pPr>
            <w:r>
              <w:rPr>
                <w:lang w:eastAsia="nl-NL"/>
              </w:rPr>
              <w:t xml:space="preserve"> Uitleg van:</w:t>
            </w:r>
          </w:p>
          <w:p w14:paraId="212F658A" w14:textId="77777777" w:rsidR="00F65D63" w:rsidRDefault="00F65D63" w:rsidP="00D91D5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lang w:eastAsia="nl-NL"/>
              </w:rPr>
            </w:pPr>
            <w:r>
              <w:rPr>
                <w:lang w:eastAsia="nl-NL"/>
              </w:rPr>
              <w:t xml:space="preserve"> de beslissing van de overheid bij deze maatregel </w:t>
            </w:r>
          </w:p>
          <w:p w14:paraId="4E6FC914" w14:textId="6E5810F5" w:rsidR="00ED04FE" w:rsidRDefault="00F65D63" w:rsidP="00D91D5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lang w:eastAsia="nl-NL"/>
              </w:rPr>
            </w:pPr>
            <w:r>
              <w:rPr>
                <w:lang w:eastAsia="nl-NL"/>
              </w:rPr>
              <w:t>Effect op de prijs</w:t>
            </w:r>
          </w:p>
          <w:p w14:paraId="1924725A" w14:textId="154AA6D2" w:rsidR="00D91D56" w:rsidRDefault="00D91D56" w:rsidP="00D91D56">
            <w:pPr>
              <w:pStyle w:val="ListParagraph"/>
              <w:spacing w:after="0" w:line="240" w:lineRule="auto"/>
              <w:rPr>
                <w:lang w:eastAsia="nl-NL"/>
              </w:rPr>
            </w:pPr>
          </w:p>
        </w:tc>
        <w:tc>
          <w:tcPr>
            <w:tcW w:w="1875" w:type="dxa"/>
          </w:tcPr>
          <w:p w14:paraId="2643A663" w14:textId="77777777" w:rsidR="00ED04FE" w:rsidRDefault="00ED04FE" w:rsidP="00D51705">
            <w:pPr>
              <w:rPr>
                <w:lang w:eastAsia="nl-NL"/>
              </w:rPr>
            </w:pPr>
          </w:p>
        </w:tc>
        <w:tc>
          <w:tcPr>
            <w:tcW w:w="1647" w:type="dxa"/>
          </w:tcPr>
          <w:p w14:paraId="0C52E694" w14:textId="77777777" w:rsidR="00ED04FE" w:rsidRDefault="00ED04FE" w:rsidP="00D51705">
            <w:pPr>
              <w:rPr>
                <w:lang w:eastAsia="nl-NL"/>
              </w:rPr>
            </w:pPr>
          </w:p>
        </w:tc>
        <w:tc>
          <w:tcPr>
            <w:tcW w:w="1796" w:type="dxa"/>
          </w:tcPr>
          <w:p w14:paraId="63648199" w14:textId="77777777" w:rsidR="00ED04FE" w:rsidRDefault="00ED04FE" w:rsidP="00D51705">
            <w:pPr>
              <w:rPr>
                <w:lang w:eastAsia="nl-NL"/>
              </w:rPr>
            </w:pPr>
          </w:p>
        </w:tc>
        <w:tc>
          <w:tcPr>
            <w:tcW w:w="1620" w:type="dxa"/>
          </w:tcPr>
          <w:p w14:paraId="21CCAF83" w14:textId="77777777" w:rsidR="00ED04FE" w:rsidRDefault="00ED04FE" w:rsidP="00D51705">
            <w:pPr>
              <w:rPr>
                <w:lang w:eastAsia="nl-NL"/>
              </w:rPr>
            </w:pPr>
          </w:p>
        </w:tc>
      </w:tr>
      <w:tr w:rsidR="00D91D56" w14:paraId="16B6A872" w14:textId="77777777" w:rsidTr="00D91D56">
        <w:tc>
          <w:tcPr>
            <w:tcW w:w="2684" w:type="dxa"/>
          </w:tcPr>
          <w:p w14:paraId="25D6216E" w14:textId="77777777" w:rsidR="00D91D56" w:rsidRDefault="00D91D56" w:rsidP="00D51705">
            <w:pPr>
              <w:rPr>
                <w:lang w:eastAsia="nl-NL"/>
              </w:rPr>
            </w:pPr>
            <w:r>
              <w:rPr>
                <w:lang w:eastAsia="nl-NL"/>
              </w:rPr>
              <w:t>Overzichtelijke presentatie - verslag opgesteld</w:t>
            </w:r>
          </w:p>
          <w:p w14:paraId="533CCD5A" w14:textId="3181D5A4" w:rsidR="00D91D56" w:rsidRDefault="00D91D56" w:rsidP="00D51705">
            <w:pPr>
              <w:rPr>
                <w:lang w:eastAsia="nl-NL"/>
              </w:rPr>
            </w:pPr>
          </w:p>
        </w:tc>
        <w:tc>
          <w:tcPr>
            <w:tcW w:w="1875" w:type="dxa"/>
          </w:tcPr>
          <w:p w14:paraId="5E9EDD52" w14:textId="77777777" w:rsidR="00D91D56" w:rsidRDefault="00D91D56" w:rsidP="00D51705">
            <w:pPr>
              <w:rPr>
                <w:lang w:eastAsia="nl-NL"/>
              </w:rPr>
            </w:pPr>
          </w:p>
        </w:tc>
        <w:tc>
          <w:tcPr>
            <w:tcW w:w="1647" w:type="dxa"/>
          </w:tcPr>
          <w:p w14:paraId="0F9D74A6" w14:textId="77777777" w:rsidR="00D91D56" w:rsidRDefault="00D91D56" w:rsidP="00D51705">
            <w:pPr>
              <w:rPr>
                <w:lang w:eastAsia="nl-NL"/>
              </w:rPr>
            </w:pPr>
          </w:p>
        </w:tc>
        <w:tc>
          <w:tcPr>
            <w:tcW w:w="1796" w:type="dxa"/>
          </w:tcPr>
          <w:p w14:paraId="2690C053" w14:textId="77777777" w:rsidR="00D91D56" w:rsidRDefault="00D91D56" w:rsidP="00D51705">
            <w:pPr>
              <w:rPr>
                <w:lang w:eastAsia="nl-NL"/>
              </w:rPr>
            </w:pPr>
          </w:p>
        </w:tc>
        <w:tc>
          <w:tcPr>
            <w:tcW w:w="1620" w:type="dxa"/>
          </w:tcPr>
          <w:p w14:paraId="1A2EF696" w14:textId="77777777" w:rsidR="00D91D56" w:rsidRDefault="00D91D56" w:rsidP="00D51705">
            <w:pPr>
              <w:rPr>
                <w:lang w:eastAsia="nl-NL"/>
              </w:rPr>
            </w:pPr>
          </w:p>
        </w:tc>
      </w:tr>
      <w:tr w:rsidR="00D91D56" w14:paraId="18127D45" w14:textId="77777777" w:rsidTr="00D91D56">
        <w:tc>
          <w:tcPr>
            <w:tcW w:w="2684" w:type="dxa"/>
          </w:tcPr>
          <w:p w14:paraId="63B91CCC" w14:textId="77777777" w:rsidR="00D91D56" w:rsidRDefault="00D91D56" w:rsidP="00D51705">
            <w:pPr>
              <w:rPr>
                <w:lang w:eastAsia="nl-NL"/>
              </w:rPr>
            </w:pPr>
            <w:r>
              <w:rPr>
                <w:lang w:eastAsia="nl-NL"/>
              </w:rPr>
              <w:t>Presenteren aan leerkracht</w:t>
            </w:r>
          </w:p>
          <w:p w14:paraId="1F1ADEE8" w14:textId="77777777" w:rsidR="00D91D56" w:rsidRDefault="00D91D56" w:rsidP="00D91D5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lang w:eastAsia="nl-NL"/>
              </w:rPr>
            </w:pPr>
            <w:r>
              <w:rPr>
                <w:lang w:eastAsia="nl-NL"/>
              </w:rPr>
              <w:t>iedereen komt aan bod</w:t>
            </w:r>
          </w:p>
          <w:p w14:paraId="1BE9294F" w14:textId="77777777" w:rsidR="00D91D56" w:rsidRDefault="00D91D56" w:rsidP="00D91D5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lang w:eastAsia="nl-NL"/>
              </w:rPr>
            </w:pPr>
            <w:r>
              <w:rPr>
                <w:lang w:eastAsia="nl-NL"/>
              </w:rPr>
              <w:t>duidelijk spreken</w:t>
            </w:r>
          </w:p>
          <w:p w14:paraId="37986F0C" w14:textId="77777777" w:rsidR="00D91D56" w:rsidRDefault="00D91D56" w:rsidP="00D91D5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lang w:eastAsia="nl-NL"/>
              </w:rPr>
            </w:pPr>
            <w:r>
              <w:rPr>
                <w:lang w:eastAsia="nl-NL"/>
              </w:rPr>
              <w:t>Weet waarover hij/zij spreekt</w:t>
            </w:r>
          </w:p>
          <w:p w14:paraId="1861B650" w14:textId="504B3EA2" w:rsidR="00D91D56" w:rsidRDefault="00D91D56" w:rsidP="00D91D56">
            <w:pPr>
              <w:pStyle w:val="ListParagraph"/>
              <w:spacing w:after="0" w:line="240" w:lineRule="auto"/>
              <w:ind w:left="810"/>
              <w:rPr>
                <w:lang w:eastAsia="nl-NL"/>
              </w:rPr>
            </w:pPr>
          </w:p>
        </w:tc>
        <w:tc>
          <w:tcPr>
            <w:tcW w:w="1875" w:type="dxa"/>
          </w:tcPr>
          <w:p w14:paraId="779BEBFB" w14:textId="77777777" w:rsidR="00D91D56" w:rsidRDefault="00D91D56" w:rsidP="00D51705">
            <w:pPr>
              <w:rPr>
                <w:lang w:eastAsia="nl-NL"/>
              </w:rPr>
            </w:pPr>
          </w:p>
        </w:tc>
        <w:tc>
          <w:tcPr>
            <w:tcW w:w="1647" w:type="dxa"/>
          </w:tcPr>
          <w:p w14:paraId="33B902FB" w14:textId="77777777" w:rsidR="00D91D56" w:rsidRDefault="00D91D56" w:rsidP="00D51705">
            <w:pPr>
              <w:rPr>
                <w:lang w:eastAsia="nl-NL"/>
              </w:rPr>
            </w:pPr>
          </w:p>
        </w:tc>
        <w:tc>
          <w:tcPr>
            <w:tcW w:w="1796" w:type="dxa"/>
          </w:tcPr>
          <w:p w14:paraId="5BB42854" w14:textId="77777777" w:rsidR="00D91D56" w:rsidRDefault="00D91D56" w:rsidP="00D51705">
            <w:pPr>
              <w:rPr>
                <w:lang w:eastAsia="nl-NL"/>
              </w:rPr>
            </w:pPr>
          </w:p>
        </w:tc>
        <w:tc>
          <w:tcPr>
            <w:tcW w:w="1620" w:type="dxa"/>
          </w:tcPr>
          <w:p w14:paraId="297C13DB" w14:textId="77777777" w:rsidR="00D91D56" w:rsidRDefault="00D91D56" w:rsidP="00D51705">
            <w:pPr>
              <w:rPr>
                <w:lang w:eastAsia="nl-NL"/>
              </w:rPr>
            </w:pPr>
          </w:p>
        </w:tc>
      </w:tr>
    </w:tbl>
    <w:p w14:paraId="4F4BA738" w14:textId="77777777" w:rsidR="00D51705" w:rsidRPr="00D51705" w:rsidRDefault="00D51705" w:rsidP="00D51705">
      <w:pPr>
        <w:rPr>
          <w:lang w:eastAsia="nl-NL"/>
        </w:rPr>
      </w:pPr>
    </w:p>
    <w:p w14:paraId="1CCF9352" w14:textId="77777777" w:rsidR="00471FC7" w:rsidRPr="00282271" w:rsidRDefault="00471FC7" w:rsidP="00282271"/>
    <w:sectPr w:rsidR="00471FC7" w:rsidRPr="00282271" w:rsidSect="00874A2A">
      <w:footerReference w:type="default" r:id="rId7"/>
      <w:headerReference w:type="first" r:id="rId8"/>
      <w:footerReference w:type="first" r:id="rId9"/>
      <w:pgSz w:w="11900" w:h="16840"/>
      <w:pgMar w:top="1134" w:right="1134" w:bottom="1134" w:left="1134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D278B" w14:textId="77777777" w:rsidR="007B33AF" w:rsidRDefault="007B33AF" w:rsidP="00717232">
      <w:pPr>
        <w:spacing w:after="0" w:line="240" w:lineRule="auto"/>
      </w:pPr>
      <w:r>
        <w:separator/>
      </w:r>
    </w:p>
  </w:endnote>
  <w:endnote w:type="continuationSeparator" w:id="0">
    <w:p w14:paraId="490D6BDB" w14:textId="77777777" w:rsidR="007B33AF" w:rsidRDefault="007B33AF" w:rsidP="0071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9622"/>
    </w:tblGrid>
    <w:tr w:rsidR="00874A2A" w14:paraId="0427D6C6" w14:textId="77777777" w:rsidTr="00874A2A">
      <w:tc>
        <w:tcPr>
          <w:tcW w:w="9622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080B18B" w14:textId="77777777" w:rsidR="00874A2A" w:rsidRPr="00874A2A" w:rsidRDefault="00874A2A" w:rsidP="00874A2A">
          <w:pPr>
            <w:pStyle w:val="Footer"/>
          </w:pPr>
          <w:r>
            <w:t xml:space="preserve">Pagina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van </w:t>
          </w:r>
          <w:fldSimple w:instr=" NUMPAGES  \* MERGEFORMAT ">
            <w:r>
              <w:rPr>
                <w:noProof/>
              </w:rPr>
              <w:t>2</w:t>
            </w:r>
          </w:fldSimple>
        </w:p>
      </w:tc>
    </w:tr>
  </w:tbl>
  <w:p w14:paraId="07672307" w14:textId="77777777" w:rsidR="00874A2A" w:rsidRPr="00874A2A" w:rsidRDefault="00874A2A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9622"/>
    </w:tblGrid>
    <w:tr w:rsidR="00874A2A" w14:paraId="0C102846" w14:textId="77777777" w:rsidTr="00B331D7">
      <w:tc>
        <w:tcPr>
          <w:tcW w:w="9622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A774148" w14:textId="77777777" w:rsidR="00874A2A" w:rsidRPr="00874A2A" w:rsidRDefault="00874A2A" w:rsidP="00874A2A">
          <w:pPr>
            <w:pStyle w:val="Footer"/>
          </w:pPr>
          <w:r>
            <w:t xml:space="preserve">Pagina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van </w:t>
          </w:r>
          <w:fldSimple w:instr=" NUMPAGES  \* MERGEFORMAT ">
            <w:r>
              <w:rPr>
                <w:noProof/>
              </w:rPr>
              <w:t>2</w:t>
            </w:r>
          </w:fldSimple>
        </w:p>
      </w:tc>
    </w:tr>
  </w:tbl>
  <w:p w14:paraId="62E5B2FC" w14:textId="77777777" w:rsidR="00874A2A" w:rsidRPr="00874A2A" w:rsidRDefault="00874A2A" w:rsidP="00874A2A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BF34E" w14:textId="77777777" w:rsidR="007B33AF" w:rsidRDefault="007B33AF" w:rsidP="00717232">
      <w:pPr>
        <w:spacing w:after="0" w:line="240" w:lineRule="auto"/>
      </w:pPr>
      <w:r>
        <w:separator/>
      </w:r>
    </w:p>
  </w:footnote>
  <w:footnote w:type="continuationSeparator" w:id="0">
    <w:p w14:paraId="63161B7B" w14:textId="77777777" w:rsidR="007B33AF" w:rsidRDefault="007B33AF" w:rsidP="00717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97155" w14:textId="77777777" w:rsidR="00874A2A" w:rsidRDefault="00874A2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CA581C" wp14:editId="10A325F5">
          <wp:simplePos x="0" y="0"/>
          <wp:positionH relativeFrom="page">
            <wp:posOffset>180340</wp:posOffset>
          </wp:positionH>
          <wp:positionV relativeFrom="page">
            <wp:posOffset>180340</wp:posOffset>
          </wp:positionV>
          <wp:extent cx="7214400" cy="10497600"/>
          <wp:effectExtent l="0" t="0" r="0" b="5715"/>
          <wp:wrapNone/>
          <wp:docPr id="2053258120" name="Afbeelding 1" descr="Afbeelding met tekst, schermopname, ontwerp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258120" name="Afbeelding 1" descr="Afbeelding met tekst, schermopname, ontwerp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4400" cy="1049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57DB"/>
    <w:multiLevelType w:val="multilevel"/>
    <w:tmpl w:val="0413001D"/>
    <w:styleLink w:val="Huidigelij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0C2949"/>
    <w:multiLevelType w:val="hybridMultilevel"/>
    <w:tmpl w:val="FF0C321E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31C4726"/>
    <w:multiLevelType w:val="hybridMultilevel"/>
    <w:tmpl w:val="9B127ACC"/>
    <w:lvl w:ilvl="0" w:tplc="79CC2858">
      <w:start w:val="1"/>
      <w:numFmt w:val="bullet"/>
      <w:pStyle w:val="Invulopsomming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7508"/>
    <w:multiLevelType w:val="multilevel"/>
    <w:tmpl w:val="0413001D"/>
    <w:styleLink w:val="Huidigelij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65F7F5F"/>
    <w:multiLevelType w:val="hybridMultilevel"/>
    <w:tmpl w:val="9A1EFD54"/>
    <w:lvl w:ilvl="0" w:tplc="DF7C54A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931" w:hanging="360"/>
      </w:pPr>
    </w:lvl>
    <w:lvl w:ilvl="2" w:tplc="0813001B" w:tentative="1">
      <w:start w:val="1"/>
      <w:numFmt w:val="lowerRoman"/>
      <w:lvlText w:val="%3."/>
      <w:lvlJc w:val="right"/>
      <w:pPr>
        <w:ind w:left="2651" w:hanging="180"/>
      </w:pPr>
    </w:lvl>
    <w:lvl w:ilvl="3" w:tplc="0813000F" w:tentative="1">
      <w:start w:val="1"/>
      <w:numFmt w:val="decimal"/>
      <w:lvlText w:val="%4."/>
      <w:lvlJc w:val="left"/>
      <w:pPr>
        <w:ind w:left="3371" w:hanging="360"/>
      </w:pPr>
    </w:lvl>
    <w:lvl w:ilvl="4" w:tplc="08130019" w:tentative="1">
      <w:start w:val="1"/>
      <w:numFmt w:val="lowerLetter"/>
      <w:lvlText w:val="%5."/>
      <w:lvlJc w:val="left"/>
      <w:pPr>
        <w:ind w:left="4091" w:hanging="360"/>
      </w:pPr>
    </w:lvl>
    <w:lvl w:ilvl="5" w:tplc="0813001B" w:tentative="1">
      <w:start w:val="1"/>
      <w:numFmt w:val="lowerRoman"/>
      <w:lvlText w:val="%6."/>
      <w:lvlJc w:val="right"/>
      <w:pPr>
        <w:ind w:left="4811" w:hanging="180"/>
      </w:pPr>
    </w:lvl>
    <w:lvl w:ilvl="6" w:tplc="0813000F" w:tentative="1">
      <w:start w:val="1"/>
      <w:numFmt w:val="decimal"/>
      <w:lvlText w:val="%7."/>
      <w:lvlJc w:val="left"/>
      <w:pPr>
        <w:ind w:left="5531" w:hanging="360"/>
      </w:pPr>
    </w:lvl>
    <w:lvl w:ilvl="7" w:tplc="08130019" w:tentative="1">
      <w:start w:val="1"/>
      <w:numFmt w:val="lowerLetter"/>
      <w:lvlText w:val="%8."/>
      <w:lvlJc w:val="left"/>
      <w:pPr>
        <w:ind w:left="6251" w:hanging="360"/>
      </w:pPr>
    </w:lvl>
    <w:lvl w:ilvl="8" w:tplc="081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E48679F"/>
    <w:multiLevelType w:val="multilevel"/>
    <w:tmpl w:val="0413001D"/>
    <w:styleLink w:val="Huidigelijst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CC0371"/>
    <w:multiLevelType w:val="multilevel"/>
    <w:tmpl w:val="38CA15D0"/>
    <w:lvl w:ilvl="0">
      <w:start w:val="1"/>
      <w:numFmt w:val="decimal"/>
      <w:pStyle w:val="Kopniveau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Kopniveau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Kopniveau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6D6F63"/>
    <w:multiLevelType w:val="hybridMultilevel"/>
    <w:tmpl w:val="B9C2D04C"/>
    <w:lvl w:ilvl="0" w:tplc="ECDC7AE2">
      <w:start w:val="1"/>
      <w:numFmt w:val="bullet"/>
      <w:lvlText w:val="-"/>
      <w:lvlJc w:val="left"/>
      <w:pPr>
        <w:ind w:left="450" w:hanging="360"/>
      </w:pPr>
      <w:rPr>
        <w:rFonts w:ascii="Verdana" w:eastAsiaTheme="minorHAnsi" w:hAnsi="Verdana" w:cs="Times New Roman (Hoofdtekst CS)" w:hint="default"/>
      </w:rPr>
    </w:lvl>
    <w:lvl w:ilvl="1" w:tplc="0813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E9C4C2E"/>
    <w:multiLevelType w:val="hybridMultilevel"/>
    <w:tmpl w:val="8BC44834"/>
    <w:lvl w:ilvl="0" w:tplc="3FE6BDEA">
      <w:start w:val="1"/>
      <w:numFmt w:val="bullet"/>
      <w:lvlText w:val="-"/>
      <w:lvlJc w:val="left"/>
      <w:pPr>
        <w:ind w:left="810" w:hanging="360"/>
      </w:pPr>
      <w:rPr>
        <w:rFonts w:ascii="Verdana" w:eastAsiaTheme="minorHAnsi" w:hAnsi="Verdana" w:cs="Times New Roman (Hoofdtekst CS)" w:hint="default"/>
      </w:rPr>
    </w:lvl>
    <w:lvl w:ilvl="1" w:tplc="0813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4D74933"/>
    <w:multiLevelType w:val="multilevel"/>
    <w:tmpl w:val="0413001D"/>
    <w:styleLink w:val="Huidigelij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7D0740"/>
    <w:multiLevelType w:val="multilevel"/>
    <w:tmpl w:val="0413001D"/>
    <w:styleLink w:val="Huidigelij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FD47063"/>
    <w:multiLevelType w:val="multilevel"/>
    <w:tmpl w:val="5A68C692"/>
    <w:lvl w:ilvl="0">
      <w:start w:val="1"/>
      <w:numFmt w:val="decimal"/>
      <w:pStyle w:val="Opgaveniveau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OpgNrNiv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6061603"/>
    <w:multiLevelType w:val="multilevel"/>
    <w:tmpl w:val="0413001D"/>
    <w:styleLink w:val="Huidigelijst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BD64F5"/>
    <w:multiLevelType w:val="multilevel"/>
    <w:tmpl w:val="0413001D"/>
    <w:styleLink w:val="Huidigelij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8FC2527"/>
    <w:multiLevelType w:val="hybridMultilevel"/>
    <w:tmpl w:val="0F766D6E"/>
    <w:lvl w:ilvl="0" w:tplc="0813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D28350C"/>
    <w:multiLevelType w:val="hybridMultilevel"/>
    <w:tmpl w:val="B74C8F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200F7"/>
    <w:multiLevelType w:val="multilevel"/>
    <w:tmpl w:val="0413001D"/>
    <w:styleLink w:val="Huidigelijst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83109F2"/>
    <w:multiLevelType w:val="multilevel"/>
    <w:tmpl w:val="CB3E7E38"/>
    <w:lvl w:ilvl="0">
      <w:start w:val="1"/>
      <w:numFmt w:val="decimal"/>
      <w:pStyle w:val="Opgaveniveau1vet"/>
      <w:lvlText w:val="%1"/>
      <w:lvlJc w:val="left"/>
      <w:pPr>
        <w:ind w:left="851" w:hanging="851"/>
      </w:pPr>
      <w:rPr>
        <w:rFonts w:ascii="Verdana" w:hAnsi="Verdana" w:hint="default"/>
        <w:b/>
        <w:i w:val="0"/>
        <w:sz w:val="24"/>
        <w:u w:val="none"/>
      </w:rPr>
    </w:lvl>
    <w:lvl w:ilvl="1">
      <w:start w:val="1"/>
      <w:numFmt w:val="decimal"/>
      <w:pStyle w:val="Opgaveniveau2vet"/>
      <w:lvlText w:val="%1.%2"/>
      <w:lvlJc w:val="left"/>
      <w:pPr>
        <w:ind w:left="851" w:hanging="851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9322BE0"/>
    <w:multiLevelType w:val="hybridMultilevel"/>
    <w:tmpl w:val="5C50E4AE"/>
    <w:lvl w:ilvl="0" w:tplc="3FE6BDE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Times New Roman (Hoofdtekst CS)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33F90"/>
    <w:multiLevelType w:val="multilevel"/>
    <w:tmpl w:val="0413001D"/>
    <w:styleLink w:val="Huidigelij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1D45DEB"/>
    <w:multiLevelType w:val="multilevel"/>
    <w:tmpl w:val="A8904E6A"/>
    <w:lvl w:ilvl="0">
      <w:start w:val="1"/>
      <w:numFmt w:val="bullet"/>
      <w:pStyle w:val="ListBullet"/>
      <w:lvlText w:val="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pStyle w:val="ListBullet3"/>
      <w:lvlText w:val="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6BE6007"/>
    <w:multiLevelType w:val="multilevel"/>
    <w:tmpl w:val="0413001D"/>
    <w:styleLink w:val="Huidigelijst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6A26C00"/>
    <w:multiLevelType w:val="multilevel"/>
    <w:tmpl w:val="0413001D"/>
    <w:styleLink w:val="Huidigelijst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9EA561A"/>
    <w:multiLevelType w:val="multilevel"/>
    <w:tmpl w:val="0413001D"/>
    <w:styleLink w:val="Huidigelijst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E677D4D"/>
    <w:multiLevelType w:val="hybridMultilevel"/>
    <w:tmpl w:val="B60ED1D4"/>
    <w:lvl w:ilvl="0" w:tplc="792026E6">
      <w:start w:val="1"/>
      <w:numFmt w:val="bullet"/>
      <w:lvlText w:val=""/>
      <w:lvlJc w:val="left"/>
      <w:pPr>
        <w:ind w:left="450" w:hanging="360"/>
      </w:pPr>
      <w:rPr>
        <w:rFonts w:ascii="Wingdings" w:eastAsiaTheme="minorHAnsi" w:hAnsi="Wingdings" w:cs="Times New Roman (Hoofdtekst CS)" w:hint="default"/>
      </w:rPr>
    </w:lvl>
    <w:lvl w:ilvl="1" w:tplc="0813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638651333">
    <w:abstractNumId w:val="10"/>
  </w:num>
  <w:num w:numId="2" w16cid:durableId="1326740445">
    <w:abstractNumId w:val="13"/>
  </w:num>
  <w:num w:numId="3" w16cid:durableId="1633752058">
    <w:abstractNumId w:val="0"/>
  </w:num>
  <w:num w:numId="4" w16cid:durableId="1027221977">
    <w:abstractNumId w:val="9"/>
  </w:num>
  <w:num w:numId="5" w16cid:durableId="1758558530">
    <w:abstractNumId w:val="6"/>
  </w:num>
  <w:num w:numId="6" w16cid:durableId="1179349602">
    <w:abstractNumId w:val="19"/>
  </w:num>
  <w:num w:numId="7" w16cid:durableId="1941134095">
    <w:abstractNumId w:val="3"/>
  </w:num>
  <w:num w:numId="8" w16cid:durableId="519314873">
    <w:abstractNumId w:val="23"/>
  </w:num>
  <w:num w:numId="9" w16cid:durableId="48455521">
    <w:abstractNumId w:val="12"/>
  </w:num>
  <w:num w:numId="10" w16cid:durableId="336857767">
    <w:abstractNumId w:val="21"/>
  </w:num>
  <w:num w:numId="11" w16cid:durableId="1537965146">
    <w:abstractNumId w:val="16"/>
  </w:num>
  <w:num w:numId="12" w16cid:durableId="347609336">
    <w:abstractNumId w:val="5"/>
  </w:num>
  <w:num w:numId="13" w16cid:durableId="887956007">
    <w:abstractNumId w:val="22"/>
  </w:num>
  <w:num w:numId="14" w16cid:durableId="2073846748">
    <w:abstractNumId w:val="20"/>
  </w:num>
  <w:num w:numId="15" w16cid:durableId="2027829804">
    <w:abstractNumId w:val="17"/>
  </w:num>
  <w:num w:numId="16" w16cid:durableId="1682126248">
    <w:abstractNumId w:val="2"/>
  </w:num>
  <w:num w:numId="17" w16cid:durableId="1479616098">
    <w:abstractNumId w:val="11"/>
  </w:num>
  <w:num w:numId="18" w16cid:durableId="510141924">
    <w:abstractNumId w:val="15"/>
  </w:num>
  <w:num w:numId="19" w16cid:durableId="1626420758">
    <w:abstractNumId w:val="1"/>
  </w:num>
  <w:num w:numId="20" w16cid:durableId="1998876364">
    <w:abstractNumId w:val="14"/>
  </w:num>
  <w:num w:numId="21" w16cid:durableId="163522438">
    <w:abstractNumId w:val="4"/>
  </w:num>
  <w:num w:numId="22" w16cid:durableId="1519612249">
    <w:abstractNumId w:val="24"/>
  </w:num>
  <w:num w:numId="23" w16cid:durableId="331183628">
    <w:abstractNumId w:val="7"/>
  </w:num>
  <w:num w:numId="24" w16cid:durableId="328606879">
    <w:abstractNumId w:val="18"/>
  </w:num>
  <w:num w:numId="25" w16cid:durableId="1575241533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09"/>
    <w:rsid w:val="00001E4B"/>
    <w:rsid w:val="00021F65"/>
    <w:rsid w:val="000A1A18"/>
    <w:rsid w:val="000B03BB"/>
    <w:rsid w:val="001B3AC3"/>
    <w:rsid w:val="001D2870"/>
    <w:rsid w:val="001E1D13"/>
    <w:rsid w:val="00282271"/>
    <w:rsid w:val="00283FDE"/>
    <w:rsid w:val="002A7147"/>
    <w:rsid w:val="00302623"/>
    <w:rsid w:val="00325D17"/>
    <w:rsid w:val="00341FEE"/>
    <w:rsid w:val="00353F26"/>
    <w:rsid w:val="003E1350"/>
    <w:rsid w:val="004506CD"/>
    <w:rsid w:val="00471FC7"/>
    <w:rsid w:val="004853CC"/>
    <w:rsid w:val="004A3280"/>
    <w:rsid w:val="0069788B"/>
    <w:rsid w:val="006C58A2"/>
    <w:rsid w:val="006D1AD2"/>
    <w:rsid w:val="006D2A9D"/>
    <w:rsid w:val="00711651"/>
    <w:rsid w:val="00717232"/>
    <w:rsid w:val="00796768"/>
    <w:rsid w:val="007B33AF"/>
    <w:rsid w:val="007C2202"/>
    <w:rsid w:val="00835E22"/>
    <w:rsid w:val="00854061"/>
    <w:rsid w:val="00874A2A"/>
    <w:rsid w:val="00995FBE"/>
    <w:rsid w:val="009D1779"/>
    <w:rsid w:val="00A02025"/>
    <w:rsid w:val="00A166F1"/>
    <w:rsid w:val="00A54509"/>
    <w:rsid w:val="00A84384"/>
    <w:rsid w:val="00AD0655"/>
    <w:rsid w:val="00BD4CC5"/>
    <w:rsid w:val="00BD7B36"/>
    <w:rsid w:val="00C027CA"/>
    <w:rsid w:val="00C31023"/>
    <w:rsid w:val="00C71B54"/>
    <w:rsid w:val="00CE1366"/>
    <w:rsid w:val="00D0401E"/>
    <w:rsid w:val="00D51705"/>
    <w:rsid w:val="00D91D56"/>
    <w:rsid w:val="00E85176"/>
    <w:rsid w:val="00ED04FE"/>
    <w:rsid w:val="00F65D63"/>
    <w:rsid w:val="00FC170C"/>
    <w:rsid w:val="00F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3A2446"/>
  <w14:defaultImageDpi w14:val="32767"/>
  <w15:chartTrackingRefBased/>
  <w15:docId w15:val="{2AF52AD8-8F3D-4AE7-B919-AF3A6EFB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="Times New Roman (Hoofdtekst CS)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B3AC3"/>
  </w:style>
  <w:style w:type="paragraph" w:styleId="Heading1">
    <w:name w:val="heading 1"/>
    <w:basedOn w:val="Normal"/>
    <w:next w:val="Normal"/>
    <w:link w:val="Heading1Char"/>
    <w:uiPriority w:val="9"/>
    <w:rsid w:val="00282271"/>
    <w:pPr>
      <w:keepNext/>
      <w:keepLines/>
      <w:spacing w:before="360" w:after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82271"/>
    <w:pPr>
      <w:keepNext/>
      <w:keepLines/>
      <w:spacing w:before="3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271"/>
    <w:pPr>
      <w:keepNext/>
      <w:keepLines/>
      <w:numPr>
        <w:ilvl w:val="2"/>
        <w:numId w:val="17"/>
      </w:numPr>
      <w:spacing w:before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271"/>
    <w:pPr>
      <w:keepNext/>
      <w:keepLines/>
      <w:numPr>
        <w:ilvl w:val="3"/>
        <w:numId w:val="17"/>
      </w:numPr>
      <w:spacing w:before="2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271"/>
    <w:pPr>
      <w:keepNext/>
      <w:keepLines/>
      <w:numPr>
        <w:ilvl w:val="4"/>
        <w:numId w:val="17"/>
      </w:numPr>
      <w:spacing w:before="2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271"/>
    <w:pPr>
      <w:keepNext/>
      <w:keepLines/>
      <w:numPr>
        <w:ilvl w:val="5"/>
        <w:numId w:val="17"/>
      </w:numPr>
      <w:spacing w:before="24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271"/>
    <w:pPr>
      <w:keepNext/>
      <w:keepLines/>
      <w:numPr>
        <w:ilvl w:val="6"/>
        <w:numId w:val="17"/>
      </w:numPr>
      <w:spacing w:before="24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71"/>
    <w:pPr>
      <w:keepNext/>
      <w:keepLines/>
      <w:numPr>
        <w:ilvl w:val="7"/>
        <w:numId w:val="17"/>
      </w:numPr>
      <w:spacing w:before="240"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71"/>
    <w:pPr>
      <w:keepNext/>
      <w:keepLines/>
      <w:numPr>
        <w:ilvl w:val="8"/>
        <w:numId w:val="17"/>
      </w:numPr>
      <w:spacing w:before="240"/>
      <w:outlineLvl w:val="8"/>
    </w:pPr>
    <w:rPr>
      <w:rFonts w:eastAsiaTheme="majorEastAsia" w:cstheme="majorBidi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AC3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Standaardnatabel">
    <w:name w:val="Standaard na tabel"/>
    <w:basedOn w:val="Normal"/>
    <w:next w:val="Normal"/>
    <w:qFormat/>
    <w:rsid w:val="001B3AC3"/>
    <w:pPr>
      <w:spacing w:before="240"/>
    </w:pPr>
  </w:style>
  <w:style w:type="paragraph" w:customStyle="1" w:styleId="Tabeltekst">
    <w:name w:val="Tabeltekst"/>
    <w:basedOn w:val="Normal"/>
    <w:qFormat/>
    <w:rsid w:val="001B3AC3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rsid w:val="00282271"/>
    <w:pPr>
      <w:outlineLvl w:val="9"/>
    </w:pPr>
    <w:rPr>
      <w:color w:val="auto"/>
    </w:rPr>
  </w:style>
  <w:style w:type="paragraph" w:customStyle="1" w:styleId="Tabeltitel">
    <w:name w:val="Tabeltitel"/>
    <w:basedOn w:val="Tabeltekst"/>
    <w:qFormat/>
    <w:rsid w:val="00302623"/>
    <w:pPr>
      <w:jc w:val="center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282271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2271"/>
    <w:rPr>
      <w:rFonts w:eastAsiaTheme="majorEastAsia" w:cstheme="majorBidi"/>
      <w:b/>
    </w:rPr>
  </w:style>
  <w:style w:type="paragraph" w:customStyle="1" w:styleId="Legealineabladeinde">
    <w:name w:val="Lege alinea bladeinde"/>
    <w:basedOn w:val="Normal"/>
    <w:qFormat/>
    <w:rsid w:val="001B3AC3"/>
    <w:pPr>
      <w:spacing w:after="0"/>
    </w:pPr>
    <w:rPr>
      <w:sz w:val="2"/>
    </w:rPr>
  </w:style>
  <w:style w:type="paragraph" w:customStyle="1" w:styleId="Kopniveau1">
    <w:name w:val="Kop niveau 1"/>
    <w:basedOn w:val="Heading1"/>
    <w:next w:val="Normal"/>
    <w:rsid w:val="00282271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2271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271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271"/>
    <w:rPr>
      <w:rFonts w:eastAsiaTheme="majorEastAsia" w:cstheme="majorBidi"/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271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71"/>
    <w:rPr>
      <w:rFonts w:eastAsiaTheme="majorEastAsia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71"/>
    <w:rPr>
      <w:rFonts w:eastAsiaTheme="majorEastAsia" w:cstheme="majorBidi"/>
      <w:b/>
      <w:iCs/>
      <w:szCs w:val="21"/>
    </w:rPr>
  </w:style>
  <w:style w:type="paragraph" w:customStyle="1" w:styleId="Kopniveau2">
    <w:name w:val="Kop niveau 2"/>
    <w:basedOn w:val="Heading2"/>
    <w:next w:val="Normal"/>
    <w:rsid w:val="00282271"/>
    <w:pPr>
      <w:numPr>
        <w:ilvl w:val="1"/>
        <w:numId w:val="5"/>
      </w:numPr>
    </w:pPr>
  </w:style>
  <w:style w:type="numbering" w:customStyle="1" w:styleId="Huidigelijst1">
    <w:name w:val="Huidige lijst1"/>
    <w:uiPriority w:val="99"/>
    <w:rsid w:val="00282271"/>
    <w:pPr>
      <w:numPr>
        <w:numId w:val="1"/>
      </w:numPr>
    </w:pPr>
  </w:style>
  <w:style w:type="numbering" w:customStyle="1" w:styleId="Huidigelijst2">
    <w:name w:val="Huidige lijst2"/>
    <w:uiPriority w:val="99"/>
    <w:rsid w:val="00282271"/>
    <w:pPr>
      <w:numPr>
        <w:numId w:val="2"/>
      </w:numPr>
    </w:pPr>
  </w:style>
  <w:style w:type="numbering" w:customStyle="1" w:styleId="Huidigelijst3">
    <w:name w:val="Huidige lijst3"/>
    <w:uiPriority w:val="99"/>
    <w:rsid w:val="00282271"/>
    <w:pPr>
      <w:numPr>
        <w:numId w:val="3"/>
      </w:numPr>
    </w:pPr>
  </w:style>
  <w:style w:type="numbering" w:customStyle="1" w:styleId="Huidigelijst4">
    <w:name w:val="Huidige lijst4"/>
    <w:uiPriority w:val="99"/>
    <w:rsid w:val="00282271"/>
    <w:pPr>
      <w:numPr>
        <w:numId w:val="4"/>
      </w:numPr>
    </w:pPr>
  </w:style>
  <w:style w:type="paragraph" w:customStyle="1" w:styleId="Kopniveau3">
    <w:name w:val="Kop niveau 3"/>
    <w:basedOn w:val="Heading3"/>
    <w:next w:val="Normal"/>
    <w:rsid w:val="00282271"/>
    <w:pPr>
      <w:numPr>
        <w:numId w:val="5"/>
      </w:numPr>
    </w:pPr>
  </w:style>
  <w:style w:type="numbering" w:customStyle="1" w:styleId="Huidigelijst5">
    <w:name w:val="Huidige lijst5"/>
    <w:uiPriority w:val="99"/>
    <w:rsid w:val="00282271"/>
    <w:pPr>
      <w:numPr>
        <w:numId w:val="6"/>
      </w:numPr>
    </w:pPr>
  </w:style>
  <w:style w:type="numbering" w:customStyle="1" w:styleId="Huidigelijst6">
    <w:name w:val="Huidige lijst6"/>
    <w:uiPriority w:val="99"/>
    <w:rsid w:val="00282271"/>
    <w:pPr>
      <w:numPr>
        <w:numId w:val="7"/>
      </w:numPr>
    </w:pPr>
  </w:style>
  <w:style w:type="numbering" w:customStyle="1" w:styleId="Huidigelijst7">
    <w:name w:val="Huidige lijst7"/>
    <w:uiPriority w:val="99"/>
    <w:rsid w:val="00282271"/>
    <w:pPr>
      <w:numPr>
        <w:numId w:val="8"/>
      </w:numPr>
    </w:pPr>
  </w:style>
  <w:style w:type="numbering" w:customStyle="1" w:styleId="Huidigelijst8">
    <w:name w:val="Huidige lijst8"/>
    <w:uiPriority w:val="99"/>
    <w:rsid w:val="00282271"/>
    <w:pPr>
      <w:numPr>
        <w:numId w:val="9"/>
      </w:numPr>
    </w:pPr>
  </w:style>
  <w:style w:type="numbering" w:customStyle="1" w:styleId="Huidigelijst9">
    <w:name w:val="Huidige lijst9"/>
    <w:uiPriority w:val="99"/>
    <w:rsid w:val="00282271"/>
    <w:pPr>
      <w:numPr>
        <w:numId w:val="10"/>
      </w:numPr>
    </w:pPr>
  </w:style>
  <w:style w:type="numbering" w:customStyle="1" w:styleId="Huidigelijst10">
    <w:name w:val="Huidige lijst10"/>
    <w:uiPriority w:val="99"/>
    <w:rsid w:val="00282271"/>
    <w:pPr>
      <w:numPr>
        <w:numId w:val="11"/>
      </w:numPr>
    </w:pPr>
  </w:style>
  <w:style w:type="numbering" w:customStyle="1" w:styleId="Huidigelijst11">
    <w:name w:val="Huidige lijst11"/>
    <w:uiPriority w:val="99"/>
    <w:rsid w:val="00282271"/>
    <w:pPr>
      <w:numPr>
        <w:numId w:val="12"/>
      </w:numPr>
    </w:pPr>
  </w:style>
  <w:style w:type="numbering" w:customStyle="1" w:styleId="Huidigelijst12">
    <w:name w:val="Huidige lijst12"/>
    <w:uiPriority w:val="99"/>
    <w:rsid w:val="00282271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82271"/>
    <w:pPr>
      <w:tabs>
        <w:tab w:val="right" w:leader="dot" w:pos="9622"/>
      </w:tabs>
      <w:spacing w:before="240"/>
      <w:ind w:left="964" w:hanging="964"/>
    </w:pPr>
    <w:rPr>
      <w:rFonts w:cstheme="minorBidi"/>
      <w:b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82271"/>
    <w:pPr>
      <w:tabs>
        <w:tab w:val="right" w:leader="dot" w:pos="9622"/>
      </w:tabs>
      <w:spacing w:before="120" w:after="120"/>
      <w:ind w:left="964" w:hanging="964"/>
    </w:pPr>
    <w:rPr>
      <w:rFonts w:cstheme="minorBidi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82271"/>
    <w:pPr>
      <w:tabs>
        <w:tab w:val="right" w:leader="dot" w:pos="9622"/>
      </w:tabs>
      <w:spacing w:after="0"/>
      <w:ind w:left="964" w:hanging="964"/>
    </w:pPr>
    <w:rPr>
      <w:rFonts w:cstheme="minorBidi"/>
      <w:kern w:val="0"/>
      <w14:ligatures w14:val="none"/>
    </w:rPr>
  </w:style>
  <w:style w:type="paragraph" w:styleId="ListBullet">
    <w:name w:val="List Bullet"/>
    <w:basedOn w:val="Normal"/>
    <w:uiPriority w:val="99"/>
    <w:unhideWhenUsed/>
    <w:qFormat/>
    <w:rsid w:val="00282271"/>
    <w:pPr>
      <w:numPr>
        <w:numId w:val="14"/>
      </w:numPr>
      <w:contextualSpacing/>
    </w:pPr>
    <w:rPr>
      <w:rFonts w:cstheme="minorBidi"/>
      <w:kern w:val="0"/>
      <w14:ligatures w14:val="none"/>
    </w:rPr>
  </w:style>
  <w:style w:type="paragraph" w:styleId="ListBullet2">
    <w:name w:val="List Bullet 2"/>
    <w:basedOn w:val="Normal"/>
    <w:uiPriority w:val="99"/>
    <w:unhideWhenUsed/>
    <w:qFormat/>
    <w:rsid w:val="00282271"/>
    <w:pPr>
      <w:numPr>
        <w:ilvl w:val="1"/>
        <w:numId w:val="14"/>
      </w:numPr>
      <w:contextualSpacing/>
    </w:pPr>
    <w:rPr>
      <w:rFonts w:cstheme="minorBidi"/>
      <w:kern w:val="0"/>
      <w14:ligatures w14:val="none"/>
    </w:rPr>
  </w:style>
  <w:style w:type="paragraph" w:styleId="ListBullet3">
    <w:name w:val="List Bullet 3"/>
    <w:basedOn w:val="Normal"/>
    <w:uiPriority w:val="99"/>
    <w:unhideWhenUsed/>
    <w:qFormat/>
    <w:rsid w:val="00282271"/>
    <w:pPr>
      <w:numPr>
        <w:ilvl w:val="2"/>
        <w:numId w:val="14"/>
      </w:numPr>
      <w:contextualSpacing/>
    </w:pPr>
    <w:rPr>
      <w:rFonts w:cstheme="minorBid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FD1A44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1A44"/>
  </w:style>
  <w:style w:type="paragraph" w:styleId="Footer">
    <w:name w:val="footer"/>
    <w:basedOn w:val="Normal"/>
    <w:link w:val="FooterChar"/>
    <w:uiPriority w:val="99"/>
    <w:unhideWhenUsed/>
    <w:qFormat/>
    <w:rsid w:val="00874A2A"/>
    <w:pPr>
      <w:spacing w:after="0" w:line="36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874A2A"/>
  </w:style>
  <w:style w:type="table" w:styleId="TableGrid">
    <w:name w:val="Table Grid"/>
    <w:basedOn w:val="TableNormal"/>
    <w:uiPriority w:val="39"/>
    <w:rsid w:val="0030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rubrieken">
    <w:name w:val="Tabelrubrieken"/>
    <w:basedOn w:val="Tabeltekst"/>
    <w:qFormat/>
    <w:rsid w:val="00302623"/>
    <w:pPr>
      <w:spacing w:line="240" w:lineRule="auto"/>
    </w:pPr>
    <w:rPr>
      <w:b/>
    </w:rPr>
  </w:style>
  <w:style w:type="paragraph" w:customStyle="1" w:styleId="Punten">
    <w:name w:val="Punten"/>
    <w:basedOn w:val="Tabeltekst"/>
    <w:qFormat/>
    <w:rsid w:val="00CE1366"/>
    <w:pPr>
      <w:spacing w:line="240" w:lineRule="auto"/>
      <w:jc w:val="center"/>
    </w:pPr>
    <w:rPr>
      <w:b/>
      <w:sz w:val="32"/>
    </w:rPr>
  </w:style>
  <w:style w:type="paragraph" w:customStyle="1" w:styleId="Titeltoets">
    <w:name w:val="Titel toets"/>
    <w:basedOn w:val="Normal"/>
    <w:qFormat/>
    <w:rsid w:val="00CE1366"/>
    <w:pPr>
      <w:spacing w:before="240"/>
      <w:jc w:val="center"/>
    </w:pPr>
    <w:rPr>
      <w:b/>
      <w:sz w:val="32"/>
    </w:rPr>
  </w:style>
  <w:style w:type="paragraph" w:customStyle="1" w:styleId="Opgaveniveau1vet">
    <w:name w:val="Opgave niveau 1 vet"/>
    <w:basedOn w:val="Normal"/>
    <w:next w:val="Normal"/>
    <w:qFormat/>
    <w:rsid w:val="00C027CA"/>
    <w:pPr>
      <w:numPr>
        <w:numId w:val="15"/>
      </w:numPr>
      <w:spacing w:before="360" w:after="360"/>
    </w:pPr>
    <w:rPr>
      <w:rFonts w:eastAsia="Times New Roman" w:cs="Times New Roman"/>
      <w:b/>
      <w:kern w:val="0"/>
      <w:lang w:eastAsia="nl-NL"/>
      <w14:ligatures w14:val="none"/>
    </w:rPr>
  </w:style>
  <w:style w:type="paragraph" w:customStyle="1" w:styleId="Opgaveniveau2vet">
    <w:name w:val="Opgave niveau 2 vet"/>
    <w:basedOn w:val="Normal"/>
    <w:next w:val="Normal"/>
    <w:qFormat/>
    <w:rsid w:val="00C027CA"/>
    <w:pPr>
      <w:numPr>
        <w:ilvl w:val="1"/>
        <w:numId w:val="15"/>
      </w:numPr>
      <w:spacing w:before="360"/>
    </w:pPr>
    <w:rPr>
      <w:rFonts w:cstheme="minorBidi"/>
      <w:b/>
      <w:kern w:val="0"/>
      <w14:ligatures w14:val="none"/>
    </w:rPr>
  </w:style>
  <w:style w:type="paragraph" w:customStyle="1" w:styleId="Invul">
    <w:name w:val="Invul"/>
    <w:basedOn w:val="Normal"/>
    <w:qFormat/>
    <w:rsid w:val="00C027CA"/>
    <w:pPr>
      <w:tabs>
        <w:tab w:val="right" w:leader="dot" w:pos="9639"/>
      </w:tabs>
      <w:spacing w:line="480" w:lineRule="auto"/>
    </w:pPr>
    <w:rPr>
      <w:rFonts w:cstheme="minorBidi"/>
      <w:kern w:val="0"/>
      <w14:ligatures w14:val="none"/>
    </w:rPr>
  </w:style>
  <w:style w:type="paragraph" w:customStyle="1" w:styleId="Invulopsomming">
    <w:name w:val="Invul opsomming"/>
    <w:basedOn w:val="Normal"/>
    <w:qFormat/>
    <w:rsid w:val="00C027CA"/>
    <w:pPr>
      <w:numPr>
        <w:numId w:val="16"/>
      </w:numPr>
      <w:tabs>
        <w:tab w:val="right" w:leader="dot" w:pos="9639"/>
      </w:tabs>
      <w:spacing w:line="480" w:lineRule="auto"/>
    </w:pPr>
    <w:rPr>
      <w:rFonts w:cstheme="minorBidi"/>
      <w:kern w:val="0"/>
      <w14:ligatures w14:val="none"/>
    </w:rPr>
  </w:style>
  <w:style w:type="paragraph" w:customStyle="1" w:styleId="Opgaveniveau1">
    <w:name w:val="Opgave niveau 1"/>
    <w:basedOn w:val="Normal"/>
    <w:next w:val="Normal"/>
    <w:qFormat/>
    <w:rsid w:val="00C027CA"/>
    <w:pPr>
      <w:numPr>
        <w:numId w:val="17"/>
      </w:numPr>
      <w:spacing w:before="360" w:after="360"/>
    </w:pPr>
    <w:rPr>
      <w:rFonts w:cstheme="minorBidi"/>
      <w:kern w:val="0"/>
      <w14:ligatures w14:val="none"/>
    </w:rPr>
  </w:style>
  <w:style w:type="paragraph" w:customStyle="1" w:styleId="OpgNrNiv2">
    <w:name w:val="OpgNrNiv2"/>
    <w:basedOn w:val="Normal"/>
    <w:next w:val="Normal"/>
    <w:qFormat/>
    <w:rsid w:val="00C027CA"/>
    <w:pPr>
      <w:numPr>
        <w:ilvl w:val="1"/>
        <w:numId w:val="17"/>
      </w:numPr>
      <w:spacing w:before="360"/>
    </w:pPr>
    <w:rPr>
      <w:rFonts w:cstheme="minorBidi"/>
      <w:kern w:val="0"/>
      <w14:ligatures w14:val="none"/>
    </w:rPr>
  </w:style>
  <w:style w:type="paragraph" w:customStyle="1" w:styleId="InvulOpsom">
    <w:name w:val="InvulOpsom"/>
    <w:basedOn w:val="Normal"/>
    <w:qFormat/>
    <w:rsid w:val="00C027CA"/>
    <w:pPr>
      <w:tabs>
        <w:tab w:val="right" w:leader="dot" w:pos="9639"/>
      </w:tabs>
      <w:spacing w:line="480" w:lineRule="auto"/>
      <w:ind w:left="284" w:hanging="284"/>
    </w:pPr>
    <w:rPr>
      <w:rFonts w:cstheme="minorBid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9676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\Downloads\Taak-toets.dotx" TargetMode="External"/></Relationships>
</file>

<file path=word/theme/theme1.xml><?xml version="1.0" encoding="utf-8"?>
<a:theme xmlns:a="http://schemas.openxmlformats.org/drawingml/2006/main" name="BA ZP">
  <a:themeElements>
    <a:clrScheme name="Schoo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86BC25"/>
      </a:accent1>
      <a:accent2>
        <a:srgbClr val="E63323"/>
      </a:accent2>
      <a:accent3>
        <a:srgbClr val="86BC25"/>
      </a:accent3>
      <a:accent4>
        <a:srgbClr val="E63323"/>
      </a:accent4>
      <a:accent5>
        <a:srgbClr val="86BC25"/>
      </a:accent5>
      <a:accent6>
        <a:srgbClr val="E63323"/>
      </a:accent6>
      <a:hlink>
        <a:srgbClr val="0563C1"/>
      </a:hlink>
      <a:folHlink>
        <a:srgbClr val="954F72"/>
      </a:folHlink>
    </a:clrScheme>
    <a:fontScheme name="School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Taak-toets.dotx</Template>
  <TotalTime>3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dc:description/>
  <cp:lastModifiedBy>Mohamed Koubaa</cp:lastModifiedBy>
  <cp:revision>4</cp:revision>
  <dcterms:created xsi:type="dcterms:W3CDTF">2025-05-12T09:16:00Z</dcterms:created>
  <dcterms:modified xsi:type="dcterms:W3CDTF">2025-05-12T09:19:00Z</dcterms:modified>
</cp:coreProperties>
</file>
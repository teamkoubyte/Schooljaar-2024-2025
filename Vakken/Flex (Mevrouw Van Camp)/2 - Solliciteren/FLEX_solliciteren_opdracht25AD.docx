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CellMar>
          <w:top w:w="28" w:type="dxa"/>
          <w:bottom w:w="28" w:type="dxa"/>
        </w:tblCellMar>
        <w:tblLook w:val="04A0" w:firstRow="1" w:lastRow="0" w:firstColumn="1" w:lastColumn="0" w:noHBand="0" w:noVBand="1"/>
      </w:tblPr>
      <w:tblGrid>
        <w:gridCol w:w="2263"/>
        <w:gridCol w:w="6096"/>
        <w:gridCol w:w="1263"/>
      </w:tblGrid>
      <w:tr w:rsidR="00CE1366" w14:paraId="32E713AA" w14:textId="77777777" w:rsidTr="00CE1366">
        <w:trPr>
          <w:trHeight w:val="850"/>
        </w:trPr>
        <w:tc>
          <w:tcPr>
            <w:tcW w:w="2263" w:type="dxa"/>
            <w:vAlign w:val="center"/>
          </w:tcPr>
          <w:p w14:paraId="6096B537" w14:textId="77777777" w:rsidR="00CE1366" w:rsidRDefault="00CE1366" w:rsidP="00CE1366">
            <w:pPr>
              <w:pStyle w:val="Tabelrubrieken"/>
            </w:pPr>
            <w:r>
              <w:t>Naam</w:t>
            </w:r>
          </w:p>
        </w:tc>
        <w:tc>
          <w:tcPr>
            <w:tcW w:w="6096" w:type="dxa"/>
            <w:vAlign w:val="center"/>
          </w:tcPr>
          <w:p w14:paraId="10B2F5AC" w14:textId="481551DB" w:rsidR="00CE1366" w:rsidRDefault="00C27042" w:rsidP="00CE1366">
            <w:pPr>
              <w:pStyle w:val="Tabeltekst"/>
            </w:pPr>
            <w:r>
              <w:t>Mohamed Koubaa</w:t>
            </w:r>
          </w:p>
        </w:tc>
        <w:tc>
          <w:tcPr>
            <w:tcW w:w="1263" w:type="dxa"/>
            <w:vMerge w:val="restart"/>
            <w:shd w:val="clear" w:color="auto" w:fill="86BC25" w:themeFill="accent1"/>
            <w:vAlign w:val="center"/>
          </w:tcPr>
          <w:p w14:paraId="3C87702C" w14:textId="77777777" w:rsidR="00CE1366" w:rsidRPr="00CE1366" w:rsidRDefault="00CE1366" w:rsidP="00C27042">
            <w:pPr>
              <w:pStyle w:val="Punten"/>
              <w:jc w:val="left"/>
            </w:pPr>
          </w:p>
        </w:tc>
      </w:tr>
      <w:tr w:rsidR="00CE1366" w14:paraId="34C3D038" w14:textId="77777777" w:rsidTr="00CE1366">
        <w:trPr>
          <w:trHeight w:val="850"/>
        </w:trPr>
        <w:tc>
          <w:tcPr>
            <w:tcW w:w="2263" w:type="dxa"/>
            <w:vAlign w:val="center"/>
          </w:tcPr>
          <w:p w14:paraId="65EA25C4" w14:textId="77777777" w:rsidR="00CE1366" w:rsidRDefault="00CE1366" w:rsidP="00CE1366">
            <w:pPr>
              <w:pStyle w:val="Tabelrubrieken"/>
            </w:pPr>
            <w:r>
              <w:t>Datum</w:t>
            </w:r>
          </w:p>
        </w:tc>
        <w:tc>
          <w:tcPr>
            <w:tcW w:w="6096" w:type="dxa"/>
            <w:vAlign w:val="center"/>
          </w:tcPr>
          <w:p w14:paraId="62B7B534" w14:textId="0E02099D" w:rsidR="00C27042" w:rsidRDefault="00C27042" w:rsidP="00CE1366">
            <w:pPr>
              <w:pStyle w:val="Tabeltekst"/>
            </w:pPr>
            <w:r>
              <w:t xml:space="preserve">15/10/2024                </w:t>
            </w:r>
          </w:p>
        </w:tc>
        <w:tc>
          <w:tcPr>
            <w:tcW w:w="1263" w:type="dxa"/>
            <w:vMerge/>
            <w:shd w:val="clear" w:color="auto" w:fill="86BC25" w:themeFill="accent1"/>
            <w:vAlign w:val="center"/>
          </w:tcPr>
          <w:p w14:paraId="3CAF8666" w14:textId="77777777" w:rsidR="00CE1366" w:rsidRPr="00CE1366" w:rsidRDefault="00CE1366" w:rsidP="00CE1366">
            <w:pPr>
              <w:pStyle w:val="Punten"/>
            </w:pPr>
          </w:p>
        </w:tc>
      </w:tr>
      <w:tr w:rsidR="00CE1366" w14:paraId="48B66A55" w14:textId="77777777" w:rsidTr="00CE1366">
        <w:tc>
          <w:tcPr>
            <w:tcW w:w="2263" w:type="dxa"/>
            <w:vAlign w:val="center"/>
          </w:tcPr>
          <w:p w14:paraId="5717D407" w14:textId="77777777" w:rsidR="00CE1366" w:rsidRDefault="00CE1366" w:rsidP="00CE1366">
            <w:pPr>
              <w:pStyle w:val="Tabelrubrieken"/>
            </w:pPr>
            <w:r>
              <w:t>Leerkracht</w:t>
            </w:r>
          </w:p>
        </w:tc>
        <w:tc>
          <w:tcPr>
            <w:tcW w:w="6096" w:type="dxa"/>
            <w:vAlign w:val="center"/>
          </w:tcPr>
          <w:p w14:paraId="482DE8A9" w14:textId="50A96989" w:rsidR="00CE1366" w:rsidRDefault="007D599F" w:rsidP="00CE1366">
            <w:pPr>
              <w:pStyle w:val="Tabeltekst"/>
            </w:pPr>
            <w:r>
              <w:t>Van Camp E.</w:t>
            </w:r>
          </w:p>
        </w:tc>
        <w:tc>
          <w:tcPr>
            <w:tcW w:w="1263" w:type="dxa"/>
            <w:vMerge w:val="restart"/>
            <w:shd w:val="clear" w:color="auto" w:fill="86BC25" w:themeFill="accent1"/>
            <w:vAlign w:val="center"/>
          </w:tcPr>
          <w:p w14:paraId="24436640" w14:textId="098DC36E" w:rsidR="00CE1366" w:rsidRPr="00CE1366" w:rsidRDefault="00CE1366" w:rsidP="00CE1366">
            <w:pPr>
              <w:pStyle w:val="Punten"/>
            </w:pPr>
          </w:p>
        </w:tc>
      </w:tr>
      <w:tr w:rsidR="00CE1366" w14:paraId="54CB4843" w14:textId="77777777" w:rsidTr="00CE1366">
        <w:tc>
          <w:tcPr>
            <w:tcW w:w="2263" w:type="dxa"/>
            <w:vAlign w:val="center"/>
          </w:tcPr>
          <w:p w14:paraId="191A2ADA" w14:textId="77777777" w:rsidR="00CE1366" w:rsidRDefault="00CE1366" w:rsidP="00CE1366">
            <w:pPr>
              <w:pStyle w:val="Tabelrubrieken"/>
            </w:pPr>
            <w:r>
              <w:t>Vak</w:t>
            </w:r>
          </w:p>
        </w:tc>
        <w:tc>
          <w:tcPr>
            <w:tcW w:w="6096" w:type="dxa"/>
            <w:vAlign w:val="center"/>
          </w:tcPr>
          <w:p w14:paraId="1BEABD39" w14:textId="0122D1FB" w:rsidR="00CE1366" w:rsidRDefault="002157E1" w:rsidP="00CE1366">
            <w:pPr>
              <w:pStyle w:val="Tabeltekst"/>
            </w:pPr>
            <w:r>
              <w:t>FLEX</w:t>
            </w:r>
          </w:p>
        </w:tc>
        <w:tc>
          <w:tcPr>
            <w:tcW w:w="1263" w:type="dxa"/>
            <w:vMerge/>
            <w:shd w:val="clear" w:color="auto" w:fill="86BC25" w:themeFill="accent1"/>
          </w:tcPr>
          <w:p w14:paraId="1769E6E3" w14:textId="77777777" w:rsidR="00CE1366" w:rsidRDefault="00CE1366" w:rsidP="00302623">
            <w:pPr>
              <w:pStyle w:val="Tabeltekst"/>
            </w:pPr>
          </w:p>
        </w:tc>
      </w:tr>
      <w:tr w:rsidR="00CE1366" w14:paraId="3F8673E4" w14:textId="77777777" w:rsidTr="00CE1366">
        <w:tc>
          <w:tcPr>
            <w:tcW w:w="2263" w:type="dxa"/>
            <w:vAlign w:val="center"/>
          </w:tcPr>
          <w:p w14:paraId="15A01C37" w14:textId="77777777" w:rsidR="00CE1366" w:rsidRDefault="00CE1366" w:rsidP="00CE1366">
            <w:pPr>
              <w:pStyle w:val="Tabelrubrieken"/>
            </w:pPr>
            <w:r>
              <w:t>Klas</w:t>
            </w:r>
          </w:p>
        </w:tc>
        <w:tc>
          <w:tcPr>
            <w:tcW w:w="6096" w:type="dxa"/>
            <w:vAlign w:val="center"/>
          </w:tcPr>
          <w:p w14:paraId="3A6736B5" w14:textId="25EE1AA3" w:rsidR="00CE1366" w:rsidRDefault="00B41796" w:rsidP="00CE1366">
            <w:pPr>
              <w:pStyle w:val="Tabeltekst"/>
            </w:pPr>
            <w:r>
              <w:t>5A&amp;D</w:t>
            </w:r>
          </w:p>
        </w:tc>
        <w:tc>
          <w:tcPr>
            <w:tcW w:w="1263" w:type="dxa"/>
            <w:vMerge/>
            <w:shd w:val="clear" w:color="auto" w:fill="86BC25" w:themeFill="accent1"/>
          </w:tcPr>
          <w:p w14:paraId="24AA9798" w14:textId="77777777" w:rsidR="00CE1366" w:rsidRDefault="00CE1366" w:rsidP="00302623">
            <w:pPr>
              <w:pStyle w:val="Tabeltekst"/>
            </w:pPr>
          </w:p>
        </w:tc>
      </w:tr>
      <w:tr w:rsidR="00CE1366" w14:paraId="37EDECB9" w14:textId="77777777" w:rsidTr="00CE1366">
        <w:tc>
          <w:tcPr>
            <w:tcW w:w="2263" w:type="dxa"/>
            <w:vAlign w:val="center"/>
          </w:tcPr>
          <w:p w14:paraId="2418CB38" w14:textId="77777777" w:rsidR="00CE1366" w:rsidRDefault="00CE1366" w:rsidP="00CE1366">
            <w:pPr>
              <w:pStyle w:val="Tabelrubrieken"/>
            </w:pPr>
            <w:r>
              <w:t>Hulpmiddelen</w:t>
            </w:r>
          </w:p>
        </w:tc>
        <w:tc>
          <w:tcPr>
            <w:tcW w:w="6096" w:type="dxa"/>
            <w:vAlign w:val="center"/>
          </w:tcPr>
          <w:p w14:paraId="6638F191" w14:textId="441DA429" w:rsidR="00CE1366" w:rsidRDefault="00B41796" w:rsidP="00CE1366">
            <w:pPr>
              <w:pStyle w:val="Tabeltekst"/>
            </w:pPr>
            <w:r>
              <w:t>internet</w:t>
            </w:r>
          </w:p>
        </w:tc>
        <w:tc>
          <w:tcPr>
            <w:tcW w:w="1263" w:type="dxa"/>
            <w:vMerge/>
            <w:shd w:val="clear" w:color="auto" w:fill="86BC25" w:themeFill="accent1"/>
          </w:tcPr>
          <w:p w14:paraId="319839CB" w14:textId="77777777" w:rsidR="00CE1366" w:rsidRDefault="00CE1366" w:rsidP="00302623">
            <w:pPr>
              <w:pStyle w:val="Tabeltekst"/>
            </w:pPr>
          </w:p>
        </w:tc>
      </w:tr>
    </w:tbl>
    <w:p w14:paraId="3D9F5617" w14:textId="18C4EB89" w:rsidR="00282271" w:rsidRDefault="008662EF" w:rsidP="00CE1366">
      <w:pPr>
        <w:pStyle w:val="Titeltoets"/>
      </w:pPr>
      <w:r>
        <w:t>Opdracht</w:t>
      </w:r>
      <w:r w:rsidR="002157E1">
        <w:t xml:space="preserve"> 2</w:t>
      </w:r>
      <w:r>
        <w:t xml:space="preserve"> </w:t>
      </w:r>
      <w:r w:rsidR="00CE3619">
        <w:t>: curriculum vitae</w:t>
      </w:r>
    </w:p>
    <w:p w14:paraId="41A9DEA0" w14:textId="5C7A5949" w:rsidR="002157E1" w:rsidRPr="002C3780" w:rsidRDefault="002759EB" w:rsidP="001151C4">
      <w:pPr>
        <w:pStyle w:val="Opgaveniveau1vet"/>
      </w:pPr>
      <w:r>
        <w:t>Doelen van deze opdracht</w:t>
      </w:r>
    </w:p>
    <w:tbl>
      <w:tblPr>
        <w:tblStyle w:val="Tabelraster"/>
        <w:tblpPr w:leftFromText="141" w:rightFromText="141" w:vertAnchor="text" w:horzAnchor="margin" w:tblpY="-52"/>
        <w:tblW w:w="0" w:type="auto"/>
        <w:tblLook w:val="04A0" w:firstRow="1" w:lastRow="0" w:firstColumn="1" w:lastColumn="0" w:noHBand="0" w:noVBand="1"/>
      </w:tblPr>
      <w:tblGrid>
        <w:gridCol w:w="9622"/>
      </w:tblGrid>
      <w:tr w:rsidR="004649CD" w14:paraId="124EB244" w14:textId="77777777" w:rsidTr="0012665F">
        <w:tc>
          <w:tcPr>
            <w:tcW w:w="9622" w:type="dxa"/>
          </w:tcPr>
          <w:p w14:paraId="5225E1A7" w14:textId="36B6CA74" w:rsidR="004649CD" w:rsidRDefault="00083801" w:rsidP="0012665F">
            <w:r>
              <w:rPr>
                <w:lang w:val="nl-BE" w:eastAsia="nl-BE"/>
              </w:rPr>
              <w:t>Je</w:t>
            </w:r>
            <w:r w:rsidR="00146490" w:rsidRPr="004649CD">
              <w:rPr>
                <w:lang w:val="nl-BE" w:eastAsia="nl-BE"/>
              </w:rPr>
              <w:t xml:space="preserve"> zoek</w:t>
            </w:r>
            <w:r>
              <w:rPr>
                <w:lang w:val="nl-BE" w:eastAsia="nl-BE"/>
              </w:rPr>
              <w:t>t</w:t>
            </w:r>
            <w:r w:rsidR="00146490" w:rsidRPr="004649CD">
              <w:rPr>
                <w:lang w:val="nl-BE" w:eastAsia="nl-BE"/>
              </w:rPr>
              <w:t xml:space="preserve"> doelgericht informatie in diverse bronnen en verwer</w:t>
            </w:r>
            <w:r>
              <w:rPr>
                <w:lang w:val="nl-BE" w:eastAsia="nl-BE"/>
              </w:rPr>
              <w:t>kt</w:t>
            </w:r>
            <w:r w:rsidR="00146490" w:rsidRPr="004649CD">
              <w:rPr>
                <w:lang w:val="nl-BE" w:eastAsia="nl-BE"/>
              </w:rPr>
              <w:t xml:space="preserve"> die op een kritische en systematische manier.</w:t>
            </w:r>
          </w:p>
        </w:tc>
      </w:tr>
      <w:tr w:rsidR="00146490" w14:paraId="2B95F1BF" w14:textId="77777777" w:rsidTr="0012665F">
        <w:tc>
          <w:tcPr>
            <w:tcW w:w="9622" w:type="dxa"/>
          </w:tcPr>
          <w:p w14:paraId="516BB1EF" w14:textId="31082923" w:rsidR="00146490" w:rsidRPr="004649CD" w:rsidRDefault="00146490" w:rsidP="0012665F">
            <w:pPr>
              <w:rPr>
                <w:lang w:val="nl-BE" w:eastAsia="nl-BE"/>
              </w:rPr>
            </w:pPr>
            <w:r w:rsidRPr="004649CD">
              <w:rPr>
                <w:lang w:val="nl-BE" w:eastAsia="nl-BE"/>
              </w:rPr>
              <w:t>De leerlingen bepalen zelfstandig een geschikte zoekstrategie.</w:t>
            </w:r>
          </w:p>
        </w:tc>
      </w:tr>
      <w:tr w:rsidR="00083801" w14:paraId="75D4C7EB" w14:textId="77777777" w:rsidTr="0012665F">
        <w:tc>
          <w:tcPr>
            <w:tcW w:w="9622" w:type="dxa"/>
          </w:tcPr>
          <w:p w14:paraId="4A3BDE87" w14:textId="1DA72341" w:rsidR="00083801" w:rsidRPr="004649CD" w:rsidRDefault="00083801" w:rsidP="0012665F">
            <w:pPr>
              <w:rPr>
                <w:lang w:val="nl-BE" w:eastAsia="nl-BE"/>
              </w:rPr>
            </w:pPr>
            <w:r w:rsidRPr="004649CD">
              <w:rPr>
                <w:lang w:val="nl-BE" w:eastAsia="nl-BE"/>
              </w:rPr>
              <w:t xml:space="preserve">De leerlingen verwerken zelfstandig de informatie uit de bronnen </w:t>
            </w:r>
            <w:proofErr w:type="spellStart"/>
            <w:r w:rsidRPr="004649CD">
              <w:rPr>
                <w:lang w:val="nl-BE" w:eastAsia="nl-BE"/>
              </w:rPr>
              <w:t>i.f.v</w:t>
            </w:r>
            <w:proofErr w:type="spellEnd"/>
            <w:r w:rsidRPr="004649CD">
              <w:rPr>
                <w:lang w:val="nl-BE" w:eastAsia="nl-BE"/>
              </w:rPr>
              <w:t>. een vooropgesteld doel.</w:t>
            </w:r>
          </w:p>
        </w:tc>
      </w:tr>
    </w:tbl>
    <w:tbl>
      <w:tblPr>
        <w:tblStyle w:val="Tabelraster"/>
        <w:tblW w:w="0" w:type="auto"/>
        <w:tblLook w:val="04A0" w:firstRow="1" w:lastRow="0" w:firstColumn="1" w:lastColumn="0" w:noHBand="0" w:noVBand="1"/>
      </w:tblPr>
      <w:tblGrid>
        <w:gridCol w:w="9622"/>
      </w:tblGrid>
      <w:tr w:rsidR="00B51446" w14:paraId="66A31F05" w14:textId="77777777" w:rsidTr="00B51446">
        <w:tc>
          <w:tcPr>
            <w:tcW w:w="9622" w:type="dxa"/>
          </w:tcPr>
          <w:p w14:paraId="4E0773CD" w14:textId="77777777" w:rsidR="00B51446" w:rsidRDefault="00B51446" w:rsidP="00372CFE">
            <w:pPr>
              <w:rPr>
                <w:lang w:val="nl-BE" w:eastAsia="nl-BE"/>
              </w:rPr>
            </w:pPr>
            <w:r w:rsidRPr="00B51446">
              <w:rPr>
                <w:lang w:val="nl-BE" w:eastAsia="nl-BE"/>
              </w:rPr>
              <w:t>De leerlingen gebruiken courante functionaliteiten van vergelijkbare toepassingen om digitale inhouden te creëren</w:t>
            </w:r>
            <w:r w:rsidR="00676AE3">
              <w:rPr>
                <w:lang w:val="nl-BE" w:eastAsia="nl-BE"/>
              </w:rPr>
              <w:t xml:space="preserve">: </w:t>
            </w:r>
          </w:p>
          <w:p w14:paraId="48B0C12C" w14:textId="77777777" w:rsidR="00676AE3" w:rsidRDefault="00676AE3" w:rsidP="00372CFE">
            <w:r>
              <w:t xml:space="preserve">Je noteert alle antwoorden volgens de vooropgestelde afspraken in een </w:t>
            </w:r>
            <w:proofErr w:type="spellStart"/>
            <w:r>
              <w:t>worddocument</w:t>
            </w:r>
            <w:proofErr w:type="spellEnd"/>
            <w:r>
              <w:t>.</w:t>
            </w:r>
          </w:p>
          <w:p w14:paraId="56F741C6" w14:textId="49E4E0F8" w:rsidR="00676AE3" w:rsidRDefault="00676AE3" w:rsidP="00372CFE">
            <w:r>
              <w:t xml:space="preserve">Je werkt de </w:t>
            </w:r>
            <w:proofErr w:type="spellStart"/>
            <w:r>
              <w:t>powerpoint</w:t>
            </w:r>
            <w:proofErr w:type="spellEnd"/>
            <w:r w:rsidR="00C365CA">
              <w:t xml:space="preserve"> uit volgens de criteria.</w:t>
            </w:r>
          </w:p>
        </w:tc>
      </w:tr>
      <w:tr w:rsidR="00F01C97" w14:paraId="6779858A" w14:textId="77777777" w:rsidTr="00B51446">
        <w:tc>
          <w:tcPr>
            <w:tcW w:w="9622" w:type="dxa"/>
          </w:tcPr>
          <w:p w14:paraId="6C53D75A" w14:textId="7A2EBF5E" w:rsidR="00F01C97" w:rsidRPr="00B51446" w:rsidRDefault="00F01C97" w:rsidP="00372CFE">
            <w:pPr>
              <w:rPr>
                <w:lang w:val="nl-BE" w:eastAsia="nl-BE"/>
              </w:rPr>
            </w:pPr>
            <w:r>
              <w:rPr>
                <w:lang w:val="nl-BE" w:eastAsia="nl-BE"/>
              </w:rPr>
              <w:t xml:space="preserve">Je gebruikt school – en vaktaal: </w:t>
            </w:r>
            <w:r w:rsidR="004712DF">
              <w:rPr>
                <w:lang w:val="nl-BE" w:eastAsia="nl-BE"/>
              </w:rPr>
              <w:t xml:space="preserve">je noteert alle </w:t>
            </w:r>
            <w:proofErr w:type="spellStart"/>
            <w:r w:rsidR="004712DF">
              <w:rPr>
                <w:lang w:val="nl-BE" w:eastAsia="nl-BE"/>
              </w:rPr>
              <w:t>vakgerelateerde</w:t>
            </w:r>
            <w:proofErr w:type="spellEnd"/>
            <w:r w:rsidR="004712DF">
              <w:rPr>
                <w:lang w:val="nl-BE" w:eastAsia="nl-BE"/>
              </w:rPr>
              <w:t xml:space="preserve"> </w:t>
            </w:r>
            <w:r w:rsidR="001546AD">
              <w:rPr>
                <w:lang w:val="nl-BE" w:eastAsia="nl-BE"/>
              </w:rPr>
              <w:t>begrippen</w:t>
            </w:r>
            <w:r w:rsidR="004712DF">
              <w:rPr>
                <w:lang w:val="nl-BE" w:eastAsia="nl-BE"/>
              </w:rPr>
              <w:t xml:space="preserve"> zonder fouten</w:t>
            </w:r>
          </w:p>
        </w:tc>
      </w:tr>
    </w:tbl>
    <w:p w14:paraId="57B67CE7" w14:textId="77777777" w:rsidR="00CC1D51" w:rsidRDefault="00CC1D51" w:rsidP="002157E1">
      <w:pPr>
        <w:pStyle w:val="Standaard1"/>
        <w:widowControl w:val="0"/>
        <w:spacing w:line="240" w:lineRule="auto"/>
        <w:rPr>
          <w:rFonts w:asciiTheme="minorHAnsi" w:hAnsiTheme="minorHAnsi"/>
        </w:rPr>
      </w:pPr>
    </w:p>
    <w:p w14:paraId="78D2FB2E" w14:textId="4D0519AA" w:rsidR="002157E1" w:rsidRDefault="00C10ADE" w:rsidP="002157E1">
      <w:pPr>
        <w:pStyle w:val="Standaard1"/>
        <w:widowControl w:val="0"/>
        <w:spacing w:line="240" w:lineRule="auto"/>
        <w:rPr>
          <w:rFonts w:asciiTheme="minorHAnsi" w:hAnsiTheme="minorHAnsi"/>
        </w:rPr>
      </w:pPr>
      <w:r>
        <w:rPr>
          <w:rFonts w:asciiTheme="minorHAnsi" w:hAnsiTheme="minorHAnsi"/>
        </w:rPr>
        <w:t xml:space="preserve">Los hieronder de opdrachten </w:t>
      </w:r>
      <w:r w:rsidR="009454A7">
        <w:rPr>
          <w:rFonts w:asciiTheme="minorHAnsi" w:hAnsiTheme="minorHAnsi"/>
        </w:rPr>
        <w:t>in verband met het opstellen van een goede</w:t>
      </w:r>
      <w:r w:rsidR="002157E1" w:rsidRPr="002C3780">
        <w:rPr>
          <w:rFonts w:asciiTheme="minorHAnsi" w:hAnsiTheme="minorHAnsi"/>
        </w:rPr>
        <w:t xml:space="preserve"> CV</w:t>
      </w:r>
      <w:r w:rsidR="009454A7">
        <w:rPr>
          <w:rFonts w:asciiTheme="minorHAnsi" w:hAnsiTheme="minorHAnsi"/>
        </w:rPr>
        <w:t xml:space="preserve"> op.</w:t>
      </w:r>
    </w:p>
    <w:p w14:paraId="04EFEC41" w14:textId="77777777" w:rsidR="00CC1D51" w:rsidRDefault="00CC1D51" w:rsidP="002157E1">
      <w:pPr>
        <w:pStyle w:val="Standaard1"/>
        <w:widowControl w:val="0"/>
        <w:spacing w:line="240" w:lineRule="auto"/>
        <w:rPr>
          <w:rFonts w:asciiTheme="minorHAnsi" w:hAnsiTheme="minorHAnsi"/>
        </w:rPr>
      </w:pPr>
    </w:p>
    <w:p w14:paraId="5C1B22B7" w14:textId="005BDFD0" w:rsidR="00CC1D51" w:rsidRDefault="00CC1D51" w:rsidP="00CC1D51">
      <w:pPr>
        <w:pStyle w:val="Titeltoets"/>
        <w:jc w:val="left"/>
      </w:pPr>
      <w:r>
        <w:t>Praktische info:</w:t>
      </w:r>
    </w:p>
    <w:p w14:paraId="09C712C8" w14:textId="0424702C" w:rsidR="009454A7" w:rsidRDefault="009454A7" w:rsidP="002157E1">
      <w:pPr>
        <w:pStyle w:val="Standaard1"/>
        <w:widowControl w:val="0"/>
        <w:spacing w:line="240" w:lineRule="auto"/>
        <w:rPr>
          <w:rFonts w:asciiTheme="minorHAnsi" w:hAnsiTheme="minorHAnsi"/>
        </w:rPr>
      </w:pPr>
      <w:r>
        <w:rPr>
          <w:rFonts w:asciiTheme="minorHAnsi" w:hAnsiTheme="minorHAnsi"/>
        </w:rPr>
        <w:t>Je typt de antwoorden in het document en zet de ingevulde versie</w:t>
      </w:r>
      <w:r w:rsidR="00C11515">
        <w:rPr>
          <w:rFonts w:asciiTheme="minorHAnsi" w:hAnsiTheme="minorHAnsi"/>
        </w:rPr>
        <w:t xml:space="preserve"> in de uploadzone van FLEX in de map: 101524_opmakenvaneenCV.</w:t>
      </w:r>
    </w:p>
    <w:p w14:paraId="62C6EAA4" w14:textId="77777777" w:rsidR="00CC1D51" w:rsidRDefault="00CC1D51" w:rsidP="002157E1">
      <w:pPr>
        <w:pStyle w:val="Standaard1"/>
        <w:widowControl w:val="0"/>
        <w:spacing w:line="240" w:lineRule="auto"/>
        <w:rPr>
          <w:rFonts w:asciiTheme="minorHAnsi" w:hAnsiTheme="minorHAnsi"/>
        </w:rPr>
      </w:pPr>
    </w:p>
    <w:p w14:paraId="45FD1F5A" w14:textId="27112ED9" w:rsidR="00C11515" w:rsidRDefault="00C11515" w:rsidP="002157E1">
      <w:pPr>
        <w:pStyle w:val="Standaard1"/>
        <w:widowControl w:val="0"/>
        <w:spacing w:line="240" w:lineRule="auto"/>
        <w:rPr>
          <w:rFonts w:asciiTheme="minorHAnsi" w:hAnsiTheme="minorHAnsi"/>
        </w:rPr>
      </w:pPr>
      <w:r>
        <w:rPr>
          <w:rFonts w:asciiTheme="minorHAnsi" w:hAnsiTheme="minorHAnsi"/>
        </w:rPr>
        <w:t xml:space="preserve">Deadline: </w:t>
      </w:r>
      <w:r w:rsidR="00CC1D51">
        <w:rPr>
          <w:rFonts w:asciiTheme="minorHAnsi" w:hAnsiTheme="minorHAnsi"/>
        </w:rPr>
        <w:t>dinsdag 15 oktober 12u50.</w:t>
      </w:r>
    </w:p>
    <w:p w14:paraId="3AF4D5B5" w14:textId="77777777" w:rsidR="00366650" w:rsidRDefault="00366650" w:rsidP="00CC1D51">
      <w:pPr>
        <w:pStyle w:val="Titeltoets"/>
        <w:jc w:val="left"/>
      </w:pPr>
    </w:p>
    <w:p w14:paraId="5F37DE16" w14:textId="77777777" w:rsidR="00366650" w:rsidRDefault="00366650" w:rsidP="00CC1D51">
      <w:pPr>
        <w:pStyle w:val="Titeltoets"/>
        <w:jc w:val="left"/>
      </w:pPr>
    </w:p>
    <w:p w14:paraId="7B53C4A4" w14:textId="77777777" w:rsidR="00366650" w:rsidRDefault="00366650" w:rsidP="00CC1D51">
      <w:pPr>
        <w:pStyle w:val="Titeltoets"/>
        <w:jc w:val="left"/>
      </w:pPr>
    </w:p>
    <w:p w14:paraId="71813367" w14:textId="77777777" w:rsidR="00366650" w:rsidRDefault="00366650" w:rsidP="00CC1D51">
      <w:pPr>
        <w:pStyle w:val="Titeltoets"/>
        <w:jc w:val="left"/>
      </w:pPr>
    </w:p>
    <w:p w14:paraId="78971425" w14:textId="57ABB665" w:rsidR="00CC1D51" w:rsidRPr="002C3780" w:rsidRDefault="00CC1D51" w:rsidP="00CC1D51">
      <w:pPr>
        <w:pStyle w:val="Titeltoets"/>
        <w:jc w:val="left"/>
      </w:pPr>
      <w:r>
        <w:lastRenderedPageBreak/>
        <w:t>Opdrachten</w:t>
      </w:r>
    </w:p>
    <w:p w14:paraId="49468034" w14:textId="36EA1D95" w:rsidR="002157E1" w:rsidRPr="002C3780" w:rsidRDefault="00E64512" w:rsidP="00E64512">
      <w:pPr>
        <w:pStyle w:val="Opgaveniveau1"/>
      </w:pPr>
      <w:r w:rsidRPr="002C3780">
        <w:rPr>
          <w:rFonts w:asciiTheme="minorHAnsi" w:hAnsiTheme="minorHAnsi"/>
          <w:noProof/>
        </w:rPr>
        <w:drawing>
          <wp:anchor distT="0" distB="0" distL="114300" distR="114300" simplePos="0" relativeHeight="251661312" behindDoc="0" locked="0" layoutInCell="1" allowOverlap="1" wp14:anchorId="342F7D53" wp14:editId="480F065A">
            <wp:simplePos x="0" y="0"/>
            <wp:positionH relativeFrom="margin">
              <wp:posOffset>5081587</wp:posOffset>
            </wp:positionH>
            <wp:positionV relativeFrom="paragraph">
              <wp:posOffset>208280</wp:posOffset>
            </wp:positionV>
            <wp:extent cx="600075" cy="600075"/>
            <wp:effectExtent l="0" t="0" r="9525" b="9525"/>
            <wp:wrapSquare wrapText="bothSides"/>
            <wp:docPr id="5" name="Afbeelding 5"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34781E" w:rsidRPr="002C3780">
        <w:rPr>
          <w:rFonts w:asciiTheme="minorHAnsi" w:hAnsiTheme="minorHAnsi"/>
          <w:noProof/>
        </w:rPr>
        <w:drawing>
          <wp:anchor distT="0" distB="0" distL="114300" distR="114300" simplePos="0" relativeHeight="251665408" behindDoc="0" locked="0" layoutInCell="1" allowOverlap="1" wp14:anchorId="403D2CF2" wp14:editId="1E8EB156">
            <wp:simplePos x="0" y="0"/>
            <wp:positionH relativeFrom="margin">
              <wp:posOffset>5679440</wp:posOffset>
            </wp:positionH>
            <wp:positionV relativeFrom="paragraph">
              <wp:posOffset>209550</wp:posOffset>
            </wp:positionV>
            <wp:extent cx="600075" cy="600075"/>
            <wp:effectExtent l="0" t="0" r="9525" b="9525"/>
            <wp:wrapSquare wrapText="bothSides"/>
            <wp:docPr id="2143817369" name="Afbeelding 2143817369"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2157E1" w:rsidRPr="002C3780">
        <w:t>Een CV bevat verschillende onderdelen – wat moet er minimum in een CV.</w:t>
      </w:r>
    </w:p>
    <w:p w14:paraId="260254A3" w14:textId="77777777" w:rsidR="00C27042" w:rsidRDefault="00B41796" w:rsidP="00C27042">
      <w:pPr>
        <w:pStyle w:val="Standaard1"/>
        <w:widowControl w:val="0"/>
        <w:spacing w:line="240" w:lineRule="auto"/>
        <w:ind w:left="720"/>
        <w:rPr>
          <w:rFonts w:asciiTheme="minorHAnsi" w:hAnsiTheme="minorHAnsi"/>
        </w:rPr>
      </w:pPr>
      <w:r>
        <w:rPr>
          <w:rFonts w:asciiTheme="minorHAnsi" w:hAnsiTheme="minorHAnsi"/>
        </w:rPr>
        <w:t xml:space="preserve">Zoek op het internet </w:t>
      </w:r>
      <w:r w:rsidR="002157E1" w:rsidRPr="002C3780">
        <w:rPr>
          <w:rFonts w:asciiTheme="minorHAnsi" w:hAnsiTheme="minorHAnsi"/>
        </w:rPr>
        <w:t>6 onderdelen</w:t>
      </w:r>
      <w:r>
        <w:rPr>
          <w:rFonts w:asciiTheme="minorHAnsi" w:hAnsiTheme="minorHAnsi"/>
        </w:rPr>
        <w:t xml:space="preserve"> die op een goede CV moeten staan</w:t>
      </w:r>
      <w:r w:rsidR="002157E1" w:rsidRPr="002C3780">
        <w:rPr>
          <w:rFonts w:asciiTheme="minorHAnsi" w:hAnsiTheme="minorHAnsi"/>
        </w:rPr>
        <w:t>.</w:t>
      </w:r>
      <w:r>
        <w:rPr>
          <w:rFonts w:asciiTheme="minorHAnsi" w:hAnsiTheme="minorHAnsi"/>
        </w:rPr>
        <w:t xml:space="preserve"> Zoek gericht op minimum 3 verschillende websites</w:t>
      </w:r>
      <w:r w:rsidR="002A2BFC">
        <w:rPr>
          <w:rFonts w:asciiTheme="minorHAnsi" w:hAnsiTheme="minorHAnsi"/>
        </w:rPr>
        <w:t xml:space="preserve">. Je noteert deze bronnen onderaan in dit document. </w:t>
      </w:r>
    </w:p>
    <w:p w14:paraId="3B921D81" w14:textId="77777777" w:rsidR="00366650" w:rsidRDefault="00366650" w:rsidP="00C27042">
      <w:pPr>
        <w:pStyle w:val="Standaard1"/>
        <w:widowControl w:val="0"/>
        <w:spacing w:line="240" w:lineRule="auto"/>
        <w:rPr>
          <w:rFonts w:asciiTheme="minorHAnsi" w:hAnsiTheme="minorHAnsi"/>
          <w:b/>
          <w:bCs/>
          <w:u w:val="single"/>
        </w:rPr>
      </w:pPr>
    </w:p>
    <w:p w14:paraId="30B12242" w14:textId="049DFA25" w:rsidR="002157E1" w:rsidRPr="00C27042" w:rsidRDefault="002157E1" w:rsidP="00C27042">
      <w:pPr>
        <w:pStyle w:val="Standaard1"/>
        <w:widowControl w:val="0"/>
        <w:spacing w:line="240" w:lineRule="auto"/>
        <w:rPr>
          <w:rFonts w:asciiTheme="minorHAnsi" w:hAnsiTheme="minorHAnsi"/>
          <w:b/>
          <w:bCs/>
          <w:u w:val="single"/>
        </w:rPr>
      </w:pPr>
      <w:r w:rsidRPr="00C27042">
        <w:rPr>
          <w:rFonts w:asciiTheme="minorHAnsi" w:hAnsiTheme="minorHAnsi"/>
          <w:b/>
          <w:bCs/>
          <w:u w:val="single"/>
        </w:rPr>
        <w:t xml:space="preserve">Som deze </w:t>
      </w:r>
      <w:r w:rsidR="002A2BFC" w:rsidRPr="00C27042">
        <w:rPr>
          <w:rFonts w:asciiTheme="minorHAnsi" w:hAnsiTheme="minorHAnsi"/>
          <w:b/>
          <w:bCs/>
          <w:u w:val="single"/>
        </w:rPr>
        <w:t xml:space="preserve">6 onderdelen </w:t>
      </w:r>
      <w:r w:rsidRPr="00C27042">
        <w:rPr>
          <w:rFonts w:asciiTheme="minorHAnsi" w:hAnsiTheme="minorHAnsi"/>
          <w:b/>
          <w:bCs/>
          <w:u w:val="single"/>
        </w:rPr>
        <w:t>op:</w:t>
      </w:r>
    </w:p>
    <w:p w14:paraId="167C0FE0" w14:textId="77777777" w:rsidR="002157E1" w:rsidRPr="002C3780" w:rsidRDefault="002157E1" w:rsidP="002157E1">
      <w:pPr>
        <w:pStyle w:val="Standaard1"/>
        <w:widowControl w:val="0"/>
        <w:spacing w:line="240" w:lineRule="auto"/>
        <w:ind w:left="720"/>
        <w:rPr>
          <w:rFonts w:asciiTheme="minorHAnsi" w:hAnsiTheme="minorHAnsi"/>
        </w:rPr>
      </w:pPr>
    </w:p>
    <w:p w14:paraId="6B212EEC" w14:textId="77777777" w:rsidR="001D0660" w:rsidRDefault="001D0660" w:rsidP="001D0660">
      <w:pPr>
        <w:pStyle w:val="Legealineabladeinde"/>
      </w:pPr>
      <w:r>
        <w:tab/>
      </w:r>
    </w:p>
    <w:p w14:paraId="707412AC" w14:textId="77777777" w:rsidR="001D0660" w:rsidRDefault="001D0660" w:rsidP="001D0660">
      <w:pPr>
        <w:pStyle w:val="Legealineabladeinde"/>
      </w:pPr>
      <w:r>
        <w:tab/>
      </w:r>
    </w:p>
    <w:p w14:paraId="4F711A57" w14:textId="77777777" w:rsidR="001D0660" w:rsidRDefault="001D0660" w:rsidP="001D0660">
      <w:pPr>
        <w:pStyle w:val="Legealineabladeinde"/>
      </w:pPr>
      <w:r>
        <w:tab/>
      </w:r>
    </w:p>
    <w:p w14:paraId="33B4A1D3" w14:textId="79F63B5F" w:rsidR="00C95C3D" w:rsidRPr="00366650" w:rsidRDefault="00C27042" w:rsidP="00C27042">
      <w:pPr>
        <w:pStyle w:val="Invul"/>
        <w:numPr>
          <w:ilvl w:val="0"/>
          <w:numId w:val="26"/>
        </w:numPr>
        <w:rPr>
          <w:color w:val="0070C0"/>
        </w:rPr>
      </w:pPr>
      <w:r w:rsidRPr="00366650">
        <w:rPr>
          <w:color w:val="0070C0"/>
        </w:rPr>
        <w:t>Persoonlijke gegevens</w:t>
      </w:r>
    </w:p>
    <w:p w14:paraId="3325884B" w14:textId="36094F68" w:rsidR="00C95C3D" w:rsidRPr="00366650" w:rsidRDefault="00C27042" w:rsidP="00C95C3D">
      <w:pPr>
        <w:pStyle w:val="Invul"/>
        <w:numPr>
          <w:ilvl w:val="0"/>
          <w:numId w:val="26"/>
        </w:numPr>
        <w:rPr>
          <w:color w:val="0070C0"/>
        </w:rPr>
      </w:pPr>
      <w:r w:rsidRPr="00366650">
        <w:rPr>
          <w:color w:val="0070C0"/>
        </w:rPr>
        <w:t>Profielschets</w:t>
      </w:r>
    </w:p>
    <w:p w14:paraId="67DD5EBA" w14:textId="6C9547CC" w:rsidR="00C27042" w:rsidRPr="00366650" w:rsidRDefault="00C27042" w:rsidP="00C95C3D">
      <w:pPr>
        <w:pStyle w:val="Invul"/>
        <w:numPr>
          <w:ilvl w:val="0"/>
          <w:numId w:val="26"/>
        </w:numPr>
        <w:rPr>
          <w:color w:val="0070C0"/>
        </w:rPr>
      </w:pPr>
      <w:r w:rsidRPr="00366650">
        <w:rPr>
          <w:color w:val="0070C0"/>
        </w:rPr>
        <w:t>Werkervaring</w:t>
      </w:r>
    </w:p>
    <w:p w14:paraId="5E307ABA" w14:textId="77986CD1" w:rsidR="00C27042" w:rsidRPr="00366650" w:rsidRDefault="00C27042" w:rsidP="00C95C3D">
      <w:pPr>
        <w:pStyle w:val="Invul"/>
        <w:numPr>
          <w:ilvl w:val="0"/>
          <w:numId w:val="26"/>
        </w:numPr>
        <w:rPr>
          <w:color w:val="0070C0"/>
        </w:rPr>
      </w:pPr>
      <w:r w:rsidRPr="00366650">
        <w:rPr>
          <w:color w:val="0070C0"/>
        </w:rPr>
        <w:t>Opleidingen</w:t>
      </w:r>
    </w:p>
    <w:p w14:paraId="0E2297F2" w14:textId="15760BC8" w:rsidR="00C27042" w:rsidRPr="00366650" w:rsidRDefault="00C27042" w:rsidP="00C95C3D">
      <w:pPr>
        <w:pStyle w:val="Invul"/>
        <w:numPr>
          <w:ilvl w:val="0"/>
          <w:numId w:val="26"/>
        </w:numPr>
        <w:rPr>
          <w:color w:val="0070C0"/>
        </w:rPr>
      </w:pPr>
      <w:r w:rsidRPr="00366650">
        <w:rPr>
          <w:color w:val="0070C0"/>
        </w:rPr>
        <w:t>Vaardigheden en competenties</w:t>
      </w:r>
    </w:p>
    <w:p w14:paraId="07DEBB60" w14:textId="50A3E911" w:rsidR="00C27042" w:rsidRPr="00366650" w:rsidRDefault="00C27042" w:rsidP="00C95C3D">
      <w:pPr>
        <w:pStyle w:val="Invul"/>
        <w:numPr>
          <w:ilvl w:val="0"/>
          <w:numId w:val="26"/>
        </w:numPr>
        <w:rPr>
          <w:color w:val="0070C0"/>
        </w:rPr>
      </w:pPr>
      <w:r w:rsidRPr="00366650">
        <w:rPr>
          <w:color w:val="0070C0"/>
        </w:rPr>
        <w:t>Talenkennis</w:t>
      </w:r>
    </w:p>
    <w:p w14:paraId="65971212" w14:textId="426942BF" w:rsidR="00C27042" w:rsidRDefault="00C27042" w:rsidP="00C27042">
      <w:pPr>
        <w:pStyle w:val="Invul"/>
        <w:spacing w:after="0"/>
        <w:ind w:left="360"/>
      </w:pPr>
    </w:p>
    <w:p w14:paraId="53F8F56E" w14:textId="77777777" w:rsidR="00366650" w:rsidRDefault="00366650" w:rsidP="00C27042">
      <w:pPr>
        <w:pStyle w:val="Invul"/>
        <w:spacing w:after="0"/>
        <w:ind w:left="360"/>
      </w:pPr>
    </w:p>
    <w:p w14:paraId="56A25E72" w14:textId="77777777" w:rsidR="00366650" w:rsidRDefault="00366650" w:rsidP="00C27042">
      <w:pPr>
        <w:pStyle w:val="Invul"/>
        <w:spacing w:after="0"/>
        <w:ind w:left="360"/>
      </w:pPr>
    </w:p>
    <w:p w14:paraId="6CED94CF" w14:textId="77777777" w:rsidR="00366650" w:rsidRDefault="00366650" w:rsidP="00C27042">
      <w:pPr>
        <w:pStyle w:val="Invul"/>
        <w:spacing w:after="0"/>
        <w:ind w:left="360"/>
      </w:pPr>
    </w:p>
    <w:p w14:paraId="5A3276EC" w14:textId="77777777" w:rsidR="00366650" w:rsidRDefault="00366650" w:rsidP="00C27042">
      <w:pPr>
        <w:pStyle w:val="Invul"/>
        <w:spacing w:after="0"/>
        <w:ind w:left="360"/>
      </w:pPr>
    </w:p>
    <w:p w14:paraId="41C3EC1B" w14:textId="77777777" w:rsidR="00366650" w:rsidRDefault="00366650" w:rsidP="00C27042">
      <w:pPr>
        <w:pStyle w:val="Invul"/>
        <w:spacing w:after="0"/>
        <w:ind w:left="360"/>
      </w:pPr>
    </w:p>
    <w:p w14:paraId="5090555F" w14:textId="77777777" w:rsidR="00366650" w:rsidRDefault="00366650" w:rsidP="00C27042">
      <w:pPr>
        <w:pStyle w:val="Invul"/>
        <w:spacing w:after="0"/>
        <w:ind w:left="360"/>
      </w:pPr>
    </w:p>
    <w:p w14:paraId="32AB1BFE" w14:textId="77777777" w:rsidR="00366650" w:rsidRDefault="00366650" w:rsidP="00C27042">
      <w:pPr>
        <w:pStyle w:val="Invul"/>
        <w:spacing w:after="0"/>
        <w:ind w:left="360"/>
      </w:pPr>
    </w:p>
    <w:p w14:paraId="48744329" w14:textId="77777777" w:rsidR="00366650" w:rsidRDefault="00366650" w:rsidP="00C27042">
      <w:pPr>
        <w:pStyle w:val="Invul"/>
        <w:spacing w:after="0"/>
        <w:ind w:left="360"/>
      </w:pPr>
    </w:p>
    <w:p w14:paraId="39D4DD7F" w14:textId="77777777" w:rsidR="00366650" w:rsidRDefault="00366650" w:rsidP="00C27042">
      <w:pPr>
        <w:pStyle w:val="Invul"/>
        <w:spacing w:after="0"/>
        <w:ind w:left="360"/>
      </w:pPr>
    </w:p>
    <w:p w14:paraId="02C83B4A" w14:textId="77777777" w:rsidR="00E64512" w:rsidRDefault="0034781E" w:rsidP="00C27042">
      <w:pPr>
        <w:pStyle w:val="Opgaveniveau1"/>
      </w:pPr>
      <w:r w:rsidRPr="00E64512">
        <w:rPr>
          <w:noProof/>
        </w:rPr>
        <w:lastRenderedPageBreak/>
        <w:drawing>
          <wp:anchor distT="0" distB="0" distL="114300" distR="114300" simplePos="0" relativeHeight="251667456" behindDoc="0" locked="0" layoutInCell="1" allowOverlap="1" wp14:anchorId="7FCBCCEB" wp14:editId="67A76BA9">
            <wp:simplePos x="0" y="0"/>
            <wp:positionH relativeFrom="column">
              <wp:posOffset>596900</wp:posOffset>
            </wp:positionH>
            <wp:positionV relativeFrom="paragraph">
              <wp:posOffset>343807</wp:posOffset>
            </wp:positionV>
            <wp:extent cx="600075" cy="600075"/>
            <wp:effectExtent l="0" t="0" r="9525" b="9525"/>
            <wp:wrapSquare wrapText="bothSides"/>
            <wp:docPr id="348481522" name="Afbeelding 348481522"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756D80" w:rsidRPr="00E64512">
        <w:rPr>
          <w:noProof/>
        </w:rPr>
        <w:drawing>
          <wp:anchor distT="0" distB="0" distL="114300" distR="114300" simplePos="0" relativeHeight="251662336" behindDoc="0" locked="0" layoutInCell="1" allowOverlap="1" wp14:anchorId="7F0154FF" wp14:editId="7D8A8A25">
            <wp:simplePos x="0" y="0"/>
            <wp:positionH relativeFrom="column">
              <wp:posOffset>-11430</wp:posOffset>
            </wp:positionH>
            <wp:positionV relativeFrom="paragraph">
              <wp:posOffset>349250</wp:posOffset>
            </wp:positionV>
            <wp:extent cx="600075" cy="600075"/>
            <wp:effectExtent l="0" t="0" r="9525" b="9525"/>
            <wp:wrapSquare wrapText="bothSides"/>
            <wp:docPr id="6" name="Afbeelding 6"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2157E1" w:rsidRPr="00E64512">
        <w:t>Een</w:t>
      </w:r>
      <w:r w:rsidR="002157E1" w:rsidRPr="002C3780">
        <w:t xml:space="preserve"> CV kan goed of minder goed zijn. </w:t>
      </w:r>
    </w:p>
    <w:p w14:paraId="79A436B2" w14:textId="3C5422CF" w:rsidR="002A2BFC" w:rsidRDefault="002157E1" w:rsidP="00C27042">
      <w:pPr>
        <w:pStyle w:val="Opgaveniveau1"/>
        <w:numPr>
          <w:ilvl w:val="0"/>
          <w:numId w:val="0"/>
        </w:numPr>
      </w:pPr>
      <w:r w:rsidRPr="002C3780">
        <w:t xml:space="preserve">Hoe maak je een goede CV op? </w:t>
      </w:r>
    </w:p>
    <w:p w14:paraId="3B3912D5" w14:textId="77777777" w:rsidR="00504328" w:rsidRDefault="002157E1" w:rsidP="00C27042">
      <w:pPr>
        <w:pStyle w:val="Opgaveniveau1"/>
        <w:numPr>
          <w:ilvl w:val="0"/>
          <w:numId w:val="0"/>
        </w:numPr>
        <w:ind w:left="1981"/>
      </w:pPr>
      <w:r w:rsidRPr="002C3780">
        <w:t xml:space="preserve">Wat zijn de </w:t>
      </w:r>
      <w:r w:rsidR="002A2BFC">
        <w:t>tips die je kan meegeven om een goede CV op te stellen</w:t>
      </w:r>
      <w:r w:rsidRPr="002C3780">
        <w:t xml:space="preserve">? </w:t>
      </w:r>
      <w:r w:rsidRPr="002C3780">
        <w:rPr>
          <w:u w:val="single"/>
        </w:rPr>
        <w:t>Gebruik van internet is toegelaten</w:t>
      </w:r>
      <w:r w:rsidRPr="002C3780">
        <w:t xml:space="preserve">. </w:t>
      </w:r>
    </w:p>
    <w:p w14:paraId="41F85417" w14:textId="2D76A232" w:rsidR="002157E1" w:rsidRPr="002C3780" w:rsidRDefault="002157E1" w:rsidP="00C27042">
      <w:pPr>
        <w:pStyle w:val="Opgaveniveau1"/>
        <w:numPr>
          <w:ilvl w:val="0"/>
          <w:numId w:val="0"/>
        </w:numPr>
        <w:ind w:left="1981"/>
      </w:pPr>
      <w:r w:rsidRPr="002C3780">
        <w:t>Zie ook tips interessante websites.</w:t>
      </w:r>
      <w:r w:rsidR="00504328">
        <w:t xml:space="preserve"> Noteer hier ook de gebruikte bronnen onderaan</w:t>
      </w:r>
    </w:p>
    <w:p w14:paraId="2B2E89DA" w14:textId="77777777" w:rsidR="002157E1" w:rsidRPr="002C3780" w:rsidRDefault="002157E1" w:rsidP="002157E1">
      <w:pPr>
        <w:pStyle w:val="Standaard1"/>
        <w:widowControl w:val="0"/>
        <w:spacing w:line="240" w:lineRule="auto"/>
        <w:rPr>
          <w:rFonts w:asciiTheme="minorHAnsi" w:hAnsiTheme="minorHAnsi"/>
        </w:rPr>
      </w:pPr>
    </w:p>
    <w:p w14:paraId="2DB5C83F" w14:textId="37DF9922" w:rsidR="00E6485C" w:rsidRPr="00366650" w:rsidRDefault="00C27042" w:rsidP="00C27042">
      <w:pPr>
        <w:pStyle w:val="Invul"/>
        <w:numPr>
          <w:ilvl w:val="0"/>
          <w:numId w:val="27"/>
        </w:numPr>
        <w:rPr>
          <w:color w:val="0070C0"/>
        </w:rPr>
      </w:pPr>
      <w:r w:rsidRPr="00366650">
        <w:rPr>
          <w:color w:val="0070C0"/>
        </w:rPr>
        <w:t>Vermeld je naam, adres, telefoonnummer en e-mailadres. Dit is makkelijk om je te kunnen bereiken.</w:t>
      </w:r>
    </w:p>
    <w:p w14:paraId="322C09F1" w14:textId="4773F3C4" w:rsidR="00C27042" w:rsidRPr="00366650" w:rsidRDefault="00C27042" w:rsidP="00C27042">
      <w:pPr>
        <w:pStyle w:val="Invul"/>
        <w:numPr>
          <w:ilvl w:val="0"/>
          <w:numId w:val="27"/>
        </w:numPr>
        <w:rPr>
          <w:color w:val="0070C0"/>
        </w:rPr>
      </w:pPr>
      <w:r w:rsidRPr="00366650">
        <w:rPr>
          <w:color w:val="0070C0"/>
        </w:rPr>
        <w:t>Vermeld een kort stukje over wie je bent en wat je ambities zijn. Dit maakt je CV persoonlijker en geeft een eerste indruk van je persoonlijkheid en motivatie.</w:t>
      </w:r>
    </w:p>
    <w:p w14:paraId="00C96E4E" w14:textId="1BF870D0" w:rsidR="00C27042" w:rsidRPr="00366650" w:rsidRDefault="00C27042" w:rsidP="00C27042">
      <w:pPr>
        <w:pStyle w:val="Invul"/>
        <w:numPr>
          <w:ilvl w:val="0"/>
          <w:numId w:val="27"/>
        </w:numPr>
        <w:rPr>
          <w:color w:val="0070C0"/>
        </w:rPr>
      </w:pPr>
      <w:r w:rsidRPr="00366650">
        <w:rPr>
          <w:color w:val="0070C0"/>
        </w:rPr>
        <w:t>Begin met je meest recente werkervaring te vermelden. Vermeld de functietitel, de naam van het bedrijf, de periode waarin je er werkte en je verantwoordelijkheden.</w:t>
      </w:r>
    </w:p>
    <w:p w14:paraId="1D465D5B" w14:textId="6030CC52" w:rsidR="00366650" w:rsidRPr="00366650" w:rsidRDefault="00366650" w:rsidP="00C27042">
      <w:pPr>
        <w:pStyle w:val="Invul"/>
        <w:numPr>
          <w:ilvl w:val="0"/>
          <w:numId w:val="27"/>
        </w:numPr>
        <w:rPr>
          <w:color w:val="0070C0"/>
        </w:rPr>
      </w:pPr>
      <w:r w:rsidRPr="00366650">
        <w:rPr>
          <w:color w:val="0070C0"/>
        </w:rPr>
        <w:t>Start met je hoogst behaalde diploma en vermeld eventuele cursussen of trainingen die relevant zijn voor de functie waarvoor je gaat solliciteren.</w:t>
      </w:r>
    </w:p>
    <w:p w14:paraId="707E887C" w14:textId="2C0FE1D1" w:rsidR="00366650" w:rsidRPr="00366650" w:rsidRDefault="00366650" w:rsidP="00C27042">
      <w:pPr>
        <w:pStyle w:val="Invul"/>
        <w:numPr>
          <w:ilvl w:val="0"/>
          <w:numId w:val="27"/>
        </w:numPr>
        <w:rPr>
          <w:color w:val="0070C0"/>
        </w:rPr>
      </w:pPr>
      <w:r w:rsidRPr="00366650">
        <w:rPr>
          <w:color w:val="0070C0"/>
        </w:rPr>
        <w:t>Voeg zowel je hard skills als je soft skills toe. Specifieke vaardigheden zoals taalvaardigheid of softwarekennis zijn vaak gewild.</w:t>
      </w:r>
    </w:p>
    <w:p w14:paraId="3B8A6A31" w14:textId="747B421E" w:rsidR="00366650" w:rsidRPr="00366650" w:rsidRDefault="00366650" w:rsidP="00366650">
      <w:pPr>
        <w:pStyle w:val="Invul"/>
        <w:numPr>
          <w:ilvl w:val="0"/>
          <w:numId w:val="27"/>
        </w:numPr>
        <w:rPr>
          <w:color w:val="0070C0"/>
        </w:rPr>
      </w:pPr>
      <w:r w:rsidRPr="00366650">
        <w:rPr>
          <w:color w:val="0070C0"/>
        </w:rPr>
        <w:t>Voeg eventueel behaalde certificaten, rijbewijzen of andere relevante diploma’s toe.</w:t>
      </w:r>
    </w:p>
    <w:p w14:paraId="0AF46C49" w14:textId="3674D7E0" w:rsidR="0069745A" w:rsidRPr="00E64512" w:rsidRDefault="0069745A" w:rsidP="00E64512">
      <w:pPr>
        <w:pStyle w:val="Opgaveniveau1"/>
      </w:pPr>
      <w:r w:rsidRPr="00E64512">
        <w:rPr>
          <w:noProof/>
        </w:rPr>
        <w:lastRenderedPageBreak/>
        <w:drawing>
          <wp:anchor distT="0" distB="0" distL="114300" distR="114300" simplePos="0" relativeHeight="251669504" behindDoc="0" locked="0" layoutInCell="1" allowOverlap="1" wp14:anchorId="0D02C94B" wp14:editId="2D29AC2C">
            <wp:simplePos x="0" y="0"/>
            <wp:positionH relativeFrom="margin">
              <wp:align>right</wp:align>
            </wp:positionH>
            <wp:positionV relativeFrom="paragraph">
              <wp:posOffset>228600</wp:posOffset>
            </wp:positionV>
            <wp:extent cx="600075" cy="600075"/>
            <wp:effectExtent l="0" t="0" r="9525" b="9525"/>
            <wp:wrapSquare wrapText="bothSides"/>
            <wp:docPr id="473527376" name="Afbeelding 473527376"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Pr="00E64512">
        <w:rPr>
          <w:noProof/>
        </w:rPr>
        <w:drawing>
          <wp:anchor distT="0" distB="0" distL="114300" distR="114300" simplePos="0" relativeHeight="251663360" behindDoc="0" locked="0" layoutInCell="1" allowOverlap="1" wp14:anchorId="73063C71" wp14:editId="53DE4B16">
            <wp:simplePos x="0" y="0"/>
            <wp:positionH relativeFrom="margin">
              <wp:posOffset>4924425</wp:posOffset>
            </wp:positionH>
            <wp:positionV relativeFrom="paragraph">
              <wp:posOffset>207010</wp:posOffset>
            </wp:positionV>
            <wp:extent cx="600075" cy="600075"/>
            <wp:effectExtent l="0" t="0" r="9525" b="9525"/>
            <wp:wrapSquare wrapText="bothSides"/>
            <wp:docPr id="7" name="Afbeelding 7" descr="Afbeelding met symbool, logo,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symbool, logo, Graphics, cirkel&#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r w:rsidR="002157E1" w:rsidRPr="00E64512">
        <w:t xml:space="preserve">Functionele versus (anti)chronologische CV: </w:t>
      </w:r>
    </w:p>
    <w:p w14:paraId="0ECB0A09" w14:textId="7102DBC5" w:rsidR="00DA13C1" w:rsidRPr="00E64512" w:rsidRDefault="00E64512" w:rsidP="00E64512">
      <w:pPr>
        <w:pStyle w:val="Opgaveniveau1"/>
        <w:numPr>
          <w:ilvl w:val="0"/>
          <w:numId w:val="0"/>
        </w:numPr>
        <w:ind w:left="851"/>
      </w:pPr>
      <w:r w:rsidRPr="00E64512">
        <w:t>Z</w:t>
      </w:r>
      <w:r w:rsidR="002157E1" w:rsidRPr="00E64512">
        <w:t xml:space="preserve">oek het verschil op en bespreek </w:t>
      </w:r>
      <w:r w:rsidR="00DA13C1" w:rsidRPr="00E64512">
        <w:t>hieronder</w:t>
      </w:r>
      <w:r w:rsidR="002157E1" w:rsidRPr="00E64512">
        <w:t xml:space="preserve"> wanneer je kiest voor de een of de ander. </w:t>
      </w:r>
    </w:p>
    <w:p w14:paraId="76F1293B" w14:textId="0089F60E" w:rsidR="002157E1" w:rsidRPr="00E64512" w:rsidRDefault="002157E1" w:rsidP="00E64512">
      <w:pPr>
        <w:pStyle w:val="Opgaveniveau1"/>
        <w:numPr>
          <w:ilvl w:val="0"/>
          <w:numId w:val="0"/>
        </w:numPr>
        <w:ind w:left="851"/>
      </w:pPr>
      <w:r w:rsidRPr="00E64512">
        <w:t xml:space="preserve">Gebruik van internet is toegelaten. </w:t>
      </w:r>
      <w:r w:rsidR="00DA13C1" w:rsidRPr="00E64512">
        <w:t xml:space="preserve">Noteer de gebruikte bronnen </w:t>
      </w:r>
      <w:r w:rsidR="00E64512" w:rsidRPr="00E64512">
        <w:t xml:space="preserve">ook hieronder in de bronnenlijst. </w:t>
      </w:r>
      <w:r w:rsidRPr="00E64512">
        <w:t>Zie ook tips interessante websites.</w:t>
      </w:r>
    </w:p>
    <w:p w14:paraId="1CC7B7D8" w14:textId="77777777" w:rsidR="002157E1" w:rsidRDefault="002157E1" w:rsidP="002157E1">
      <w:pPr>
        <w:pStyle w:val="Standaard1"/>
        <w:widowControl w:val="0"/>
        <w:spacing w:line="240" w:lineRule="auto"/>
        <w:rPr>
          <w:rFonts w:asciiTheme="minorHAnsi" w:hAnsiTheme="minorHAnsi"/>
        </w:rPr>
      </w:pPr>
    </w:p>
    <w:p w14:paraId="35B05563" w14:textId="7ADB16F3" w:rsidR="00E6485C" w:rsidRPr="00366650" w:rsidRDefault="00366650" w:rsidP="00E6485C">
      <w:pPr>
        <w:pStyle w:val="Invul"/>
        <w:rPr>
          <w:color w:val="0070C0"/>
        </w:rPr>
      </w:pPr>
      <w:r w:rsidRPr="00366650">
        <w:rPr>
          <w:color w:val="0070C0"/>
        </w:rPr>
        <w:t>Bij een Functioneel CV ligt de nadruk op vaardigheden en competenties in plaats van werkervaring. Dit type CV is geschikt als je bijvoorbeeld een carrièreswitch maakt of als je gaten in je werkgeschiedenis hebt.</w:t>
      </w:r>
    </w:p>
    <w:p w14:paraId="71A3A1E8" w14:textId="6813F07D" w:rsidR="00366650" w:rsidRPr="00366650" w:rsidRDefault="00366650" w:rsidP="00E6485C">
      <w:pPr>
        <w:pStyle w:val="Invul"/>
        <w:rPr>
          <w:color w:val="0070C0"/>
        </w:rPr>
      </w:pPr>
      <w:r w:rsidRPr="00366650">
        <w:rPr>
          <w:color w:val="0070C0"/>
        </w:rPr>
        <w:t>Bij een (Anti)chronologisch CV wordt de werkervaring in omgekeerd chronologische volgorde weergeven. Dit type CV is ideaal als je een consistente loopbaan hebt en wilt laten zien hoe je carrière zich heeft ontwikkeld</w:t>
      </w:r>
    </w:p>
    <w:p w14:paraId="285CCC9C" w14:textId="43F8564F" w:rsidR="00E6485C" w:rsidRPr="002C3780" w:rsidRDefault="00E6485C" w:rsidP="00E6485C">
      <w:pPr>
        <w:pStyle w:val="Invul"/>
      </w:pPr>
    </w:p>
    <w:p w14:paraId="2C7E1D30" w14:textId="77777777" w:rsidR="002157E1" w:rsidRPr="002C3780" w:rsidRDefault="002157E1" w:rsidP="002157E1">
      <w:pPr>
        <w:pStyle w:val="Standaard1"/>
        <w:widowControl w:val="0"/>
        <w:spacing w:line="240" w:lineRule="auto"/>
        <w:rPr>
          <w:rFonts w:asciiTheme="minorHAnsi" w:hAnsiTheme="minorHAnsi"/>
        </w:rPr>
      </w:pPr>
    </w:p>
    <w:p w14:paraId="7D3278D9" w14:textId="77777777" w:rsidR="002157E1" w:rsidRPr="002C3780" w:rsidRDefault="002157E1" w:rsidP="002157E1">
      <w:pPr>
        <w:pStyle w:val="Standaard1"/>
        <w:widowControl w:val="0"/>
        <w:spacing w:line="240" w:lineRule="auto"/>
        <w:rPr>
          <w:rFonts w:asciiTheme="minorHAnsi" w:hAnsiTheme="minorHAnsi"/>
        </w:rPr>
      </w:pPr>
    </w:p>
    <w:p w14:paraId="71F6FFB8" w14:textId="2913EA32" w:rsidR="00AB5045" w:rsidRDefault="00AB5045">
      <w:pPr>
        <w:rPr>
          <w:rFonts w:eastAsia="Times New Roman" w:cs="Times New Roman"/>
          <w:b/>
          <w:kern w:val="0"/>
          <w:lang w:eastAsia="nl-NL"/>
          <w14:ligatures w14:val="none"/>
        </w:rPr>
      </w:pPr>
    </w:p>
    <w:p w14:paraId="5ABF518A" w14:textId="77777777" w:rsidR="00366650" w:rsidRDefault="00366650">
      <w:pPr>
        <w:rPr>
          <w:rFonts w:eastAsia="Times New Roman" w:cs="Times New Roman"/>
          <w:b/>
          <w:kern w:val="0"/>
          <w:lang w:eastAsia="nl-NL"/>
          <w14:ligatures w14:val="none"/>
        </w:rPr>
      </w:pPr>
    </w:p>
    <w:p w14:paraId="60BDEB7C" w14:textId="77777777" w:rsidR="00366650" w:rsidRDefault="00366650">
      <w:pPr>
        <w:rPr>
          <w:rFonts w:eastAsia="Times New Roman" w:cs="Times New Roman"/>
          <w:b/>
          <w:kern w:val="0"/>
          <w:lang w:eastAsia="nl-NL"/>
          <w14:ligatures w14:val="none"/>
        </w:rPr>
      </w:pPr>
    </w:p>
    <w:p w14:paraId="257B163C" w14:textId="77777777" w:rsidR="00366650" w:rsidRDefault="00366650">
      <w:pPr>
        <w:rPr>
          <w:rFonts w:eastAsia="Times New Roman" w:cs="Times New Roman"/>
          <w:b/>
          <w:kern w:val="0"/>
          <w:lang w:eastAsia="nl-NL"/>
          <w14:ligatures w14:val="none"/>
        </w:rPr>
      </w:pPr>
    </w:p>
    <w:p w14:paraId="654E31FE" w14:textId="77777777" w:rsidR="00366650" w:rsidRDefault="00366650">
      <w:pPr>
        <w:rPr>
          <w:rFonts w:eastAsia="Times New Roman" w:cs="Times New Roman"/>
          <w:b/>
          <w:kern w:val="0"/>
          <w:lang w:eastAsia="nl-NL"/>
          <w14:ligatures w14:val="none"/>
        </w:rPr>
      </w:pPr>
    </w:p>
    <w:p w14:paraId="5F0BA323" w14:textId="77777777" w:rsidR="00366650" w:rsidRDefault="00366650">
      <w:pPr>
        <w:rPr>
          <w:rFonts w:eastAsia="Times New Roman" w:cs="Times New Roman"/>
          <w:b/>
          <w:kern w:val="0"/>
          <w:lang w:eastAsia="nl-NL"/>
          <w14:ligatures w14:val="none"/>
        </w:rPr>
      </w:pPr>
    </w:p>
    <w:p w14:paraId="764B7A68" w14:textId="77777777" w:rsidR="00366650" w:rsidRDefault="00366650">
      <w:pPr>
        <w:rPr>
          <w:rFonts w:eastAsia="Times New Roman" w:cs="Times New Roman"/>
          <w:b/>
          <w:kern w:val="0"/>
          <w:lang w:eastAsia="nl-NL"/>
          <w14:ligatures w14:val="none"/>
        </w:rPr>
      </w:pPr>
    </w:p>
    <w:p w14:paraId="531525C4" w14:textId="77777777" w:rsidR="007F2F91" w:rsidRDefault="00756D80" w:rsidP="007F2F91">
      <w:pPr>
        <w:pStyle w:val="Opgaveniveau1"/>
      </w:pPr>
      <w:r w:rsidRPr="002C3780">
        <w:rPr>
          <w:rFonts w:asciiTheme="minorHAnsi" w:hAnsiTheme="minorHAnsi"/>
          <w:noProof/>
        </w:rPr>
        <w:lastRenderedPageBreak/>
        <w:drawing>
          <wp:anchor distT="0" distB="0" distL="114300" distR="114300" simplePos="0" relativeHeight="251658240" behindDoc="0" locked="0" layoutInCell="1" allowOverlap="1" wp14:anchorId="1046308B" wp14:editId="56134DD2">
            <wp:simplePos x="0" y="0"/>
            <wp:positionH relativeFrom="margin">
              <wp:align>left</wp:align>
            </wp:positionH>
            <wp:positionV relativeFrom="paragraph">
              <wp:posOffset>516890</wp:posOffset>
            </wp:positionV>
            <wp:extent cx="809625" cy="809625"/>
            <wp:effectExtent l="0" t="0" r="9525" b="9525"/>
            <wp:wrapSquare wrapText="bothSides"/>
            <wp:docPr id="1" name="Afbeelding 1" descr="C:\Users\Iris\AppData\Local\Microsoft\Windows\Temporary Internet Files\Content.IE5\4D17N7CA\HPP-Icoon-Lampje-Ju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AppData\Local\Microsoft\Windows\Temporary Internet Files\Content.IE5\4D17N7CA\HPP-Icoon-Lampje-Juist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anchor>
        </w:drawing>
      </w:r>
      <w:r w:rsidR="002157E1" w:rsidRPr="002C3780">
        <w:t xml:space="preserve">Noteer </w:t>
      </w:r>
      <w:r w:rsidR="007F2F91">
        <w:t>jouw</w:t>
      </w:r>
      <w:r w:rsidR="002157E1" w:rsidRPr="002C3780">
        <w:t xml:space="preserve"> advies, dat alle tips </w:t>
      </w:r>
      <w:r w:rsidR="002157E1">
        <w:t>weergeeft</w:t>
      </w:r>
      <w:r w:rsidR="002157E1" w:rsidRPr="002C3780">
        <w:t xml:space="preserve"> om een goede </w:t>
      </w:r>
      <w:r w:rsidR="001024B9">
        <w:t>CV</w:t>
      </w:r>
      <w:r w:rsidR="002157E1" w:rsidRPr="002C3780">
        <w:t xml:space="preserve"> te schrijven in </w:t>
      </w:r>
      <w:proofErr w:type="spellStart"/>
      <w:r w:rsidR="002157E1">
        <w:t>P</w:t>
      </w:r>
      <w:r w:rsidR="002157E1" w:rsidRPr="002C3780">
        <w:rPr>
          <w:u w:val="single"/>
        </w:rPr>
        <w:t>owerpoint</w:t>
      </w:r>
      <w:proofErr w:type="spellEnd"/>
      <w:r w:rsidR="002157E1" w:rsidRPr="002C3780">
        <w:t xml:space="preserve">.  </w:t>
      </w:r>
    </w:p>
    <w:p w14:paraId="5550FFA3" w14:textId="106EFB3E" w:rsidR="002157E1" w:rsidRDefault="002157E1" w:rsidP="007F2F91">
      <w:pPr>
        <w:pStyle w:val="Opgaveniveau1"/>
        <w:numPr>
          <w:ilvl w:val="0"/>
          <w:numId w:val="0"/>
        </w:numPr>
        <w:ind w:left="851"/>
      </w:pPr>
      <w:r w:rsidRPr="002C3780">
        <w:t xml:space="preserve">Dit advies wordt </w:t>
      </w:r>
      <w:r w:rsidR="007F2F91">
        <w:t>later</w:t>
      </w:r>
      <w:r w:rsidRPr="002C3780">
        <w:t xml:space="preserve"> </w:t>
      </w:r>
      <w:r w:rsidRPr="002C3780">
        <w:rPr>
          <w:u w:val="single"/>
        </w:rPr>
        <w:t xml:space="preserve">gepresenteerd </w:t>
      </w:r>
      <w:r w:rsidR="007F2F91">
        <w:rPr>
          <w:u w:val="single"/>
        </w:rPr>
        <w:t xml:space="preserve">voor de </w:t>
      </w:r>
      <w:r w:rsidRPr="007F2F91">
        <w:rPr>
          <w:u w:val="single"/>
        </w:rPr>
        <w:t>klas.</w:t>
      </w:r>
    </w:p>
    <w:p w14:paraId="694FA541" w14:textId="5F6A5672" w:rsidR="00E010E8" w:rsidRDefault="00E010E8" w:rsidP="002157E1">
      <w:pPr>
        <w:pStyle w:val="Standaard1"/>
        <w:widowControl w:val="0"/>
        <w:spacing w:line="240" w:lineRule="auto"/>
        <w:rPr>
          <w:rFonts w:asciiTheme="minorHAnsi" w:hAnsiTheme="minorHAnsi"/>
        </w:rPr>
      </w:pPr>
      <w:r>
        <w:rPr>
          <w:rFonts w:asciiTheme="minorHAnsi" w:hAnsiTheme="minorHAnsi"/>
        </w:rPr>
        <w:t>Houd hierbij rekening met onderstaande richtlijnen</w:t>
      </w:r>
      <w:r w:rsidR="005C161C">
        <w:rPr>
          <w:rStyle w:val="Voetnootmarkering"/>
          <w:rFonts w:asciiTheme="minorHAnsi" w:hAnsiTheme="minorHAnsi"/>
        </w:rPr>
        <w:footnoteReference w:id="1"/>
      </w:r>
      <w:r>
        <w:rPr>
          <w:rFonts w:asciiTheme="minorHAnsi" w:hAnsiTheme="minorHAnsi"/>
        </w:rPr>
        <w:t>:</w:t>
      </w:r>
    </w:p>
    <w:p w14:paraId="17440B47" w14:textId="77777777" w:rsidR="00E010E8" w:rsidRDefault="00E010E8" w:rsidP="002157E1">
      <w:pPr>
        <w:pStyle w:val="Standaard1"/>
        <w:widowControl w:val="0"/>
        <w:spacing w:line="240" w:lineRule="auto"/>
        <w:rPr>
          <w:rFonts w:asciiTheme="minorHAnsi" w:hAnsiTheme="minorHAnsi"/>
        </w:rPr>
      </w:pPr>
    </w:p>
    <w:p w14:paraId="21E745A2" w14:textId="33FF0A10" w:rsidR="00E010E8" w:rsidRPr="002C3780" w:rsidRDefault="00E010E8" w:rsidP="002157E1">
      <w:pPr>
        <w:pStyle w:val="Standaard1"/>
        <w:widowControl w:val="0"/>
        <w:spacing w:line="240" w:lineRule="auto"/>
        <w:rPr>
          <w:rFonts w:asciiTheme="minorHAnsi" w:hAnsiTheme="minorHAnsi"/>
        </w:rPr>
      </w:pPr>
      <w:r w:rsidRPr="00E010E8">
        <w:rPr>
          <w:rFonts w:asciiTheme="minorHAnsi" w:hAnsiTheme="minorHAnsi"/>
          <w:noProof/>
        </w:rPr>
        <w:drawing>
          <wp:inline distT="0" distB="0" distL="0" distR="0" wp14:anchorId="5A31E612" wp14:editId="2F950AAB">
            <wp:extent cx="6116320" cy="7152640"/>
            <wp:effectExtent l="0" t="0" r="0" b="0"/>
            <wp:docPr id="686232073" name="Afbeelding 1" descr="Afbeelding met tekst, schermopname, Lettertype,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32073" name="Afbeelding 1" descr="Afbeelding met tekst, schermopname, Lettertype, document&#10;&#10;Automatisch gegenereerde beschrijving"/>
                    <pic:cNvPicPr/>
                  </pic:nvPicPr>
                  <pic:blipFill>
                    <a:blip r:embed="rId13"/>
                    <a:stretch>
                      <a:fillRect/>
                    </a:stretch>
                  </pic:blipFill>
                  <pic:spPr>
                    <a:xfrm>
                      <a:off x="0" y="0"/>
                      <a:ext cx="6116320" cy="7152640"/>
                    </a:xfrm>
                    <a:prstGeom prst="rect">
                      <a:avLst/>
                    </a:prstGeom>
                  </pic:spPr>
                </pic:pic>
              </a:graphicData>
            </a:graphic>
          </wp:inline>
        </w:drawing>
      </w:r>
    </w:p>
    <w:p w14:paraId="23757AA6" w14:textId="4DACB43C" w:rsidR="002157E1" w:rsidRPr="002C3780" w:rsidRDefault="002157E1" w:rsidP="002157E1">
      <w:pPr>
        <w:pStyle w:val="Standaard1"/>
        <w:widowControl w:val="0"/>
        <w:spacing w:line="240" w:lineRule="auto"/>
        <w:rPr>
          <w:rFonts w:asciiTheme="minorHAnsi" w:hAnsiTheme="minorHAnsi"/>
        </w:rPr>
      </w:pPr>
    </w:p>
    <w:p w14:paraId="6CEF065F" w14:textId="57CE369A" w:rsidR="002157E1" w:rsidRPr="002C3780" w:rsidRDefault="00E6485C" w:rsidP="002157E1">
      <w:pPr>
        <w:pStyle w:val="Standaard1"/>
        <w:widowControl w:val="0"/>
        <w:spacing w:line="240" w:lineRule="auto"/>
        <w:rPr>
          <w:rFonts w:asciiTheme="minorHAnsi" w:hAnsiTheme="minorHAnsi"/>
          <w:u w:val="single"/>
        </w:rPr>
      </w:pPr>
      <w:r w:rsidRPr="002C3780">
        <w:rPr>
          <w:rFonts w:asciiTheme="minorHAnsi" w:hAnsiTheme="minorHAnsi"/>
          <w:noProof/>
        </w:rPr>
        <w:lastRenderedPageBreak/>
        <w:drawing>
          <wp:anchor distT="0" distB="0" distL="114300" distR="114300" simplePos="0" relativeHeight="251659264" behindDoc="0" locked="0" layoutInCell="1" allowOverlap="1" wp14:anchorId="58188716" wp14:editId="1D1192C1">
            <wp:simplePos x="0" y="0"/>
            <wp:positionH relativeFrom="margin">
              <wp:align>left</wp:align>
            </wp:positionH>
            <wp:positionV relativeFrom="paragraph">
              <wp:posOffset>6350</wp:posOffset>
            </wp:positionV>
            <wp:extent cx="904875" cy="904875"/>
            <wp:effectExtent l="0" t="0" r="9525" b="9525"/>
            <wp:wrapSquare wrapText="bothSides"/>
            <wp:docPr id="3" name="Afbeelding 3" descr="C:\Users\Iris\AppData\Local\Microsoft\Windows\Temporary Internet Files\Content.IE5\BGABDBZ7\image-20150902-6700-t2axr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AppData\Local\Microsoft\Windows\Temporary Internet Files\Content.IE5\BGABDBZ7\image-20150902-6700-t2axrz[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anchor>
        </w:drawing>
      </w:r>
      <w:r w:rsidR="002157E1" w:rsidRPr="002C3780">
        <w:rPr>
          <w:rFonts w:asciiTheme="minorHAnsi" w:hAnsiTheme="minorHAnsi"/>
          <w:u w:val="single"/>
        </w:rPr>
        <w:t xml:space="preserve">Interessante websites: </w:t>
      </w:r>
    </w:p>
    <w:p w14:paraId="28D46313" w14:textId="24B6B572" w:rsidR="002157E1" w:rsidRPr="002C3780" w:rsidRDefault="002157E1" w:rsidP="002157E1">
      <w:pPr>
        <w:pStyle w:val="Standaard2"/>
        <w:widowControl w:val="0"/>
        <w:spacing w:line="240" w:lineRule="auto"/>
        <w:rPr>
          <w:rFonts w:asciiTheme="minorHAnsi" w:hAnsiTheme="minorHAnsi"/>
          <w:color w:val="auto"/>
        </w:rPr>
      </w:pPr>
      <w:hyperlink r:id="rId15" w:history="1">
        <w:r w:rsidRPr="00B9750F">
          <w:rPr>
            <w:rStyle w:val="Hyperlink"/>
            <w:rFonts w:asciiTheme="minorHAnsi" w:hAnsiTheme="minorHAnsi"/>
          </w:rPr>
          <w:t>Voorbeeld-cv's en sjablonen | VDAB</w:t>
        </w:r>
      </w:hyperlink>
    </w:p>
    <w:p w14:paraId="76E98D6A" w14:textId="40CC1BEF" w:rsidR="002157E1" w:rsidRPr="002C3780" w:rsidRDefault="002157E1" w:rsidP="002157E1">
      <w:pPr>
        <w:pStyle w:val="Standaard2"/>
        <w:widowControl w:val="0"/>
        <w:spacing w:line="240" w:lineRule="auto"/>
        <w:rPr>
          <w:rFonts w:asciiTheme="minorHAnsi" w:hAnsiTheme="minorHAnsi"/>
          <w:color w:val="auto"/>
        </w:rPr>
      </w:pPr>
      <w:r w:rsidRPr="002C3780">
        <w:rPr>
          <w:rFonts w:asciiTheme="minorHAnsi" w:hAnsiTheme="minorHAnsi"/>
          <w:color w:val="auto"/>
        </w:rPr>
        <w:br/>
      </w:r>
      <w:hyperlink r:id="rId16" w:history="1">
        <w:r w:rsidRPr="002C3780">
          <w:rPr>
            <w:rStyle w:val="Hyperlink"/>
            <w:rFonts w:asciiTheme="minorHAnsi" w:hAnsiTheme="minorHAnsi"/>
          </w:rPr>
          <w:t>http://www.jobat.be/nl/artikels/hoe-stel-ik-mijn-cv-op/</w:t>
        </w:r>
      </w:hyperlink>
      <w:r w:rsidRPr="002C3780">
        <w:rPr>
          <w:rFonts w:asciiTheme="minorHAnsi" w:hAnsiTheme="minorHAnsi"/>
          <w:color w:val="auto"/>
        </w:rPr>
        <w:t xml:space="preserve"> </w:t>
      </w:r>
    </w:p>
    <w:p w14:paraId="78E32094" w14:textId="1C8D5E80" w:rsidR="002157E1" w:rsidRPr="002C3780" w:rsidRDefault="002157E1" w:rsidP="002157E1">
      <w:pPr>
        <w:pStyle w:val="Standaard2"/>
        <w:widowControl w:val="0"/>
        <w:spacing w:line="240" w:lineRule="auto"/>
        <w:rPr>
          <w:rFonts w:asciiTheme="minorHAnsi" w:hAnsiTheme="minorHAnsi"/>
          <w:color w:val="auto"/>
        </w:rPr>
      </w:pPr>
    </w:p>
    <w:p w14:paraId="3C65BE62" w14:textId="77777777" w:rsidR="002157E1" w:rsidRPr="002C3780" w:rsidRDefault="002157E1" w:rsidP="002157E1">
      <w:pPr>
        <w:pStyle w:val="Standaard2"/>
        <w:widowControl w:val="0"/>
        <w:spacing w:line="240" w:lineRule="auto"/>
        <w:rPr>
          <w:rFonts w:asciiTheme="minorHAnsi" w:hAnsiTheme="minorHAnsi"/>
          <w:color w:val="FF0000"/>
        </w:rPr>
      </w:pPr>
      <w:hyperlink r:id="rId17" w:history="1">
        <w:r w:rsidRPr="00B9750F">
          <w:rPr>
            <w:rStyle w:val="Hyperlink"/>
            <w:rFonts w:asciiTheme="minorHAnsi" w:hAnsiTheme="minorHAnsi"/>
          </w:rPr>
          <w:t>Hoe val je positief op met jouw cv en sollicitatiebrief? - Jobat.be</w:t>
        </w:r>
      </w:hyperlink>
    </w:p>
    <w:p w14:paraId="26458FBE" w14:textId="77777777" w:rsidR="002157E1" w:rsidRPr="002C3780" w:rsidRDefault="002157E1" w:rsidP="002157E1">
      <w:pPr>
        <w:pStyle w:val="Standaard1"/>
        <w:widowControl w:val="0"/>
        <w:spacing w:line="240" w:lineRule="auto"/>
        <w:ind w:left="1440"/>
        <w:rPr>
          <w:rFonts w:asciiTheme="minorHAnsi" w:hAnsiTheme="minorHAnsi"/>
        </w:rPr>
      </w:pPr>
    </w:p>
    <w:p w14:paraId="55A83334" w14:textId="77777777" w:rsidR="002157E1" w:rsidRPr="002C3780" w:rsidRDefault="002157E1" w:rsidP="002157E1">
      <w:pPr>
        <w:pStyle w:val="Standaard1"/>
        <w:widowControl w:val="0"/>
        <w:spacing w:line="240" w:lineRule="auto"/>
        <w:rPr>
          <w:rFonts w:asciiTheme="minorHAnsi" w:hAnsiTheme="minorHAnsi"/>
        </w:rPr>
      </w:pPr>
    </w:p>
    <w:p w14:paraId="472DB5A9" w14:textId="77777777" w:rsidR="00366650" w:rsidRDefault="00366650" w:rsidP="002157E1"/>
    <w:p w14:paraId="4F1AC5FC" w14:textId="77777777" w:rsidR="00366650" w:rsidRDefault="00366650" w:rsidP="002157E1"/>
    <w:p w14:paraId="30C14129" w14:textId="3F9EEDEF" w:rsidR="002157E1" w:rsidRDefault="007F2F91" w:rsidP="002157E1">
      <w:r>
        <w:t>Bronnenlijst:</w:t>
      </w:r>
      <w:r w:rsidR="00C365CA">
        <w:t xml:space="preserve"> (aanvullen per vraag)</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9622"/>
      </w:tblGrid>
      <w:tr w:rsidR="00C27042" w:rsidRPr="00C27042" w14:paraId="261D095E" w14:textId="77777777" w:rsidTr="00C27042">
        <w:tc>
          <w:tcPr>
            <w:tcW w:w="9622" w:type="dxa"/>
          </w:tcPr>
          <w:p w14:paraId="4A2C71F8" w14:textId="77777777" w:rsidR="00C27042" w:rsidRPr="00C27042" w:rsidRDefault="00C27042" w:rsidP="000260E0">
            <w:r w:rsidRPr="00C27042">
              <w:t>Vraag 1:</w:t>
            </w:r>
          </w:p>
        </w:tc>
      </w:tr>
      <w:tr w:rsidR="00C27042" w:rsidRPr="00C27042" w14:paraId="03B08493" w14:textId="77777777" w:rsidTr="00C27042">
        <w:tc>
          <w:tcPr>
            <w:tcW w:w="9622" w:type="dxa"/>
          </w:tcPr>
          <w:p w14:paraId="42FD1F8F" w14:textId="77777777" w:rsidR="00C27042" w:rsidRPr="00C27042" w:rsidRDefault="00C27042" w:rsidP="000260E0">
            <w:pPr>
              <w:pStyle w:val="Invul"/>
            </w:pPr>
            <w:hyperlink r:id="rId18" w:history="1">
              <w:r w:rsidRPr="00C27042">
                <w:rPr>
                  <w:rStyle w:val="Hyperlink"/>
                </w:rPr>
                <w:t>https://www.tempo-team.nl/sollicitatie/cv/cv-checklist</w:t>
              </w:r>
            </w:hyperlink>
          </w:p>
        </w:tc>
      </w:tr>
      <w:tr w:rsidR="00C27042" w:rsidRPr="00C27042" w14:paraId="4FCA528D" w14:textId="77777777" w:rsidTr="00C27042">
        <w:tc>
          <w:tcPr>
            <w:tcW w:w="9622" w:type="dxa"/>
          </w:tcPr>
          <w:p w14:paraId="25DAA3CA" w14:textId="77777777" w:rsidR="00C27042" w:rsidRPr="00C27042" w:rsidRDefault="00C27042" w:rsidP="000260E0">
            <w:pPr>
              <w:pStyle w:val="Invul"/>
            </w:pPr>
            <w:hyperlink r:id="rId19" w:history="1">
              <w:r w:rsidRPr="00C27042">
                <w:rPr>
                  <w:rStyle w:val="Hyperlink"/>
                </w:rPr>
                <w:t>https://www.randstad.nl/ontwikkelen/solliciteren/cv-maken</w:t>
              </w:r>
            </w:hyperlink>
          </w:p>
        </w:tc>
      </w:tr>
      <w:tr w:rsidR="00C27042" w:rsidRPr="00C27042" w14:paraId="33670FFD" w14:textId="77777777" w:rsidTr="00C27042">
        <w:tc>
          <w:tcPr>
            <w:tcW w:w="9622" w:type="dxa"/>
          </w:tcPr>
          <w:p w14:paraId="1FCDC0B8" w14:textId="77777777" w:rsidR="00C27042" w:rsidRPr="00C27042" w:rsidRDefault="00C27042" w:rsidP="000260E0">
            <w:pPr>
              <w:pStyle w:val="Invul"/>
            </w:pPr>
            <w:hyperlink r:id="rId20" w:history="1">
              <w:r w:rsidRPr="00C27042">
                <w:rPr>
                  <w:rStyle w:val="Hyperlink"/>
                </w:rPr>
                <w:t>https://www.creatief-cv.nl/blog/hoe-ziet-een-cv-eruit</w:t>
              </w:r>
            </w:hyperlink>
          </w:p>
        </w:tc>
      </w:tr>
    </w:tbl>
    <w:p w14:paraId="692A3DD7" w14:textId="77777777" w:rsidR="00C27042" w:rsidRDefault="00C27042" w:rsidP="002157E1"/>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9622"/>
      </w:tblGrid>
      <w:tr w:rsidR="00366650" w:rsidRPr="00366650" w14:paraId="42118827" w14:textId="77777777" w:rsidTr="00366650">
        <w:tc>
          <w:tcPr>
            <w:tcW w:w="9622" w:type="dxa"/>
          </w:tcPr>
          <w:p w14:paraId="1163F097" w14:textId="77777777" w:rsidR="00366650" w:rsidRPr="00366650" w:rsidRDefault="00366650" w:rsidP="00495510">
            <w:r w:rsidRPr="00366650">
              <w:t>Vraag 2:</w:t>
            </w:r>
          </w:p>
        </w:tc>
      </w:tr>
      <w:tr w:rsidR="00366650" w:rsidRPr="00366650" w14:paraId="00BA4D0A" w14:textId="77777777" w:rsidTr="00366650">
        <w:tc>
          <w:tcPr>
            <w:tcW w:w="9622" w:type="dxa"/>
          </w:tcPr>
          <w:p w14:paraId="1AA5DA8D" w14:textId="77777777" w:rsidR="00366650" w:rsidRDefault="00366650" w:rsidP="00495510">
            <w:hyperlink r:id="rId21" w:history="1">
              <w:r w:rsidRPr="00366650">
                <w:rPr>
                  <w:rStyle w:val="Hyperlink"/>
                </w:rPr>
                <w:t>https://www.randstad.nl/ontwikkelen/solliciteren/cv-maken</w:t>
              </w:r>
            </w:hyperlink>
          </w:p>
          <w:p w14:paraId="35A11BF5" w14:textId="77777777" w:rsidR="00366650" w:rsidRPr="00366650" w:rsidRDefault="00366650" w:rsidP="00495510"/>
        </w:tc>
      </w:tr>
      <w:tr w:rsidR="00366650" w:rsidRPr="00366650" w14:paraId="1C0A72EA" w14:textId="77777777" w:rsidTr="00366650">
        <w:tc>
          <w:tcPr>
            <w:tcW w:w="9622" w:type="dxa"/>
          </w:tcPr>
          <w:p w14:paraId="4D5D734D" w14:textId="77777777" w:rsidR="00366650" w:rsidRDefault="00366650" w:rsidP="00495510">
            <w:hyperlink r:id="rId22" w:history="1">
              <w:r w:rsidRPr="00366650">
                <w:rPr>
                  <w:rStyle w:val="Hyperlink"/>
                </w:rPr>
                <w:t>https://www.cnv.nl/themas/jouw-loopbaan/solliciteren/zo-maak-je-een-goed-cv/</w:t>
              </w:r>
            </w:hyperlink>
          </w:p>
          <w:p w14:paraId="062A339B" w14:textId="77777777" w:rsidR="00366650" w:rsidRPr="00366650" w:rsidRDefault="00366650" w:rsidP="00495510"/>
        </w:tc>
      </w:tr>
      <w:tr w:rsidR="00366650" w:rsidRPr="00366650" w14:paraId="5E125A91" w14:textId="77777777" w:rsidTr="00366650">
        <w:tc>
          <w:tcPr>
            <w:tcW w:w="9622" w:type="dxa"/>
          </w:tcPr>
          <w:p w14:paraId="19B88DFB" w14:textId="77777777" w:rsidR="00366650" w:rsidRDefault="00366650" w:rsidP="00495510">
            <w:hyperlink r:id="rId23" w:history="1">
              <w:r w:rsidRPr="00366650">
                <w:rPr>
                  <w:rStyle w:val="Hyperlink"/>
                </w:rPr>
                <w:t>https://www.roberthalf.com/be/nl/inzichten/je-carriere/hoe-maak-je-een-goed-cv-tips-van-de-expert</w:t>
              </w:r>
            </w:hyperlink>
          </w:p>
          <w:p w14:paraId="57E7436C" w14:textId="77777777" w:rsidR="00366650" w:rsidRPr="00366650" w:rsidRDefault="00366650" w:rsidP="00495510"/>
        </w:tc>
      </w:tr>
      <w:tr w:rsidR="00366650" w:rsidRPr="00366650" w14:paraId="27242BE5" w14:textId="77777777" w:rsidTr="00366650">
        <w:tc>
          <w:tcPr>
            <w:tcW w:w="9622" w:type="dxa"/>
          </w:tcPr>
          <w:p w14:paraId="0129440C" w14:textId="77777777" w:rsidR="00366650" w:rsidRPr="00366650" w:rsidRDefault="00366650" w:rsidP="00495510">
            <w:hyperlink r:id="rId24" w:history="1">
              <w:r w:rsidRPr="00366650">
                <w:rPr>
                  <w:rStyle w:val="Hyperlink"/>
                </w:rPr>
                <w:t>https://www.creatief-cv.nl/cv-opstellen</w:t>
              </w:r>
            </w:hyperlink>
          </w:p>
        </w:tc>
      </w:tr>
    </w:tbl>
    <w:p w14:paraId="7751CE65" w14:textId="77777777" w:rsidR="00366650" w:rsidRDefault="00366650" w:rsidP="002157E1"/>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9622"/>
      </w:tblGrid>
      <w:tr w:rsidR="00366650" w:rsidRPr="00366650" w14:paraId="2585B937" w14:textId="77777777" w:rsidTr="00366650">
        <w:tc>
          <w:tcPr>
            <w:tcW w:w="9622" w:type="dxa"/>
          </w:tcPr>
          <w:p w14:paraId="3D31408A" w14:textId="77777777" w:rsidR="00366650" w:rsidRPr="00366650" w:rsidRDefault="00366650" w:rsidP="00604F66">
            <w:r w:rsidRPr="00366650">
              <w:t>Vraag 3:</w:t>
            </w:r>
          </w:p>
        </w:tc>
      </w:tr>
      <w:tr w:rsidR="00366650" w:rsidRPr="00366650" w14:paraId="4418E7EB" w14:textId="77777777" w:rsidTr="00366650">
        <w:tc>
          <w:tcPr>
            <w:tcW w:w="9622" w:type="dxa"/>
          </w:tcPr>
          <w:p w14:paraId="1AEE374A" w14:textId="77777777" w:rsidR="00366650" w:rsidRDefault="00366650" w:rsidP="00604F66">
            <w:hyperlink r:id="rId25" w:history="1">
              <w:r w:rsidRPr="00366650">
                <w:rPr>
                  <w:rStyle w:val="Hyperlink"/>
                </w:rPr>
                <w:t>https://www.cvwizard.com/nl/artikelen/functioneel-cv</w:t>
              </w:r>
            </w:hyperlink>
          </w:p>
          <w:p w14:paraId="161F269C" w14:textId="77777777" w:rsidR="00366650" w:rsidRPr="00366650" w:rsidRDefault="00366650" w:rsidP="00604F66"/>
        </w:tc>
      </w:tr>
      <w:tr w:rsidR="00366650" w:rsidRPr="00366650" w14:paraId="4FDC044A" w14:textId="77777777" w:rsidTr="00366650">
        <w:tc>
          <w:tcPr>
            <w:tcW w:w="9622" w:type="dxa"/>
          </w:tcPr>
          <w:p w14:paraId="0AE003BF" w14:textId="77777777" w:rsidR="00366650" w:rsidRDefault="00366650" w:rsidP="00604F66">
            <w:hyperlink r:id="rId26" w:history="1">
              <w:r w:rsidRPr="00366650">
                <w:rPr>
                  <w:rStyle w:val="Hyperlink"/>
                </w:rPr>
                <w:t>https://cvzen.nl/blog/functioneel-cv</w:t>
              </w:r>
            </w:hyperlink>
          </w:p>
          <w:p w14:paraId="0A85F386" w14:textId="77777777" w:rsidR="00366650" w:rsidRPr="00366650" w:rsidRDefault="00366650" w:rsidP="00604F66"/>
        </w:tc>
      </w:tr>
      <w:tr w:rsidR="00366650" w:rsidRPr="00366650" w14:paraId="21C30123" w14:textId="77777777" w:rsidTr="00366650">
        <w:tc>
          <w:tcPr>
            <w:tcW w:w="9622" w:type="dxa"/>
          </w:tcPr>
          <w:p w14:paraId="469D75F5" w14:textId="77777777" w:rsidR="00366650" w:rsidRPr="00366650" w:rsidRDefault="00366650" w:rsidP="00604F66">
            <w:hyperlink r:id="rId27" w:history="1">
              <w:r w:rsidRPr="00366650">
                <w:rPr>
                  <w:rStyle w:val="Hyperlink"/>
                </w:rPr>
                <w:t>https://cvtips.nl/cv-maken/functioneel-cv/</w:t>
              </w:r>
            </w:hyperlink>
          </w:p>
        </w:tc>
      </w:tr>
    </w:tbl>
    <w:p w14:paraId="251691EB" w14:textId="77777777" w:rsidR="00366650" w:rsidRDefault="00366650" w:rsidP="002157E1"/>
    <w:p w14:paraId="6717D482" w14:textId="77777777" w:rsidR="00C27042" w:rsidRPr="002C3780" w:rsidRDefault="00C27042" w:rsidP="002157E1"/>
    <w:p w14:paraId="00ED919F" w14:textId="77777777" w:rsidR="002157E1" w:rsidRPr="002C3780" w:rsidRDefault="002157E1" w:rsidP="002157E1"/>
    <w:p w14:paraId="34F83E6E" w14:textId="77777777" w:rsidR="002157E1" w:rsidRPr="002C3780" w:rsidRDefault="002157E1" w:rsidP="002157E1"/>
    <w:p w14:paraId="327FC83F" w14:textId="38F44C1D" w:rsidR="002157E1" w:rsidRPr="002C3780" w:rsidRDefault="002157E1" w:rsidP="002157E1"/>
    <w:sectPr w:rsidR="002157E1" w:rsidRPr="002C3780" w:rsidSect="00874A2A">
      <w:footerReference w:type="default" r:id="rId28"/>
      <w:headerReference w:type="first" r:id="rId29"/>
      <w:footerReference w:type="first" r:id="rId30"/>
      <w:pgSz w:w="11900" w:h="16840"/>
      <w:pgMar w:top="1134" w:right="1134" w:bottom="1134" w:left="1134"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E5815" w14:textId="77777777" w:rsidR="00F2576D" w:rsidRDefault="00F2576D" w:rsidP="00717232">
      <w:pPr>
        <w:spacing w:after="0" w:line="240" w:lineRule="auto"/>
      </w:pPr>
      <w:r>
        <w:separator/>
      </w:r>
    </w:p>
  </w:endnote>
  <w:endnote w:type="continuationSeparator" w:id="0">
    <w:p w14:paraId="79BD929C" w14:textId="77777777" w:rsidR="00F2576D" w:rsidRDefault="00F2576D" w:rsidP="0071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Hoofdtekst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raster"/>
      <w:tblW w:w="0" w:type="auto"/>
      <w:tblCellMar>
        <w:top w:w="28" w:type="dxa"/>
        <w:bottom w:w="28" w:type="dxa"/>
      </w:tblCellMar>
      <w:tblLook w:val="04A0" w:firstRow="1" w:lastRow="0" w:firstColumn="1" w:lastColumn="0" w:noHBand="0" w:noVBand="1"/>
    </w:tblPr>
    <w:tblGrid>
      <w:gridCol w:w="9622"/>
    </w:tblGrid>
    <w:tr w:rsidR="00874A2A" w14:paraId="1C41EBEE" w14:textId="77777777" w:rsidTr="00874A2A">
      <w:tc>
        <w:tcPr>
          <w:tcW w:w="9622" w:type="dxa"/>
          <w:tcBorders>
            <w:top w:val="single" w:sz="4" w:space="0" w:color="auto"/>
            <w:left w:val="nil"/>
            <w:bottom w:val="nil"/>
            <w:right w:val="nil"/>
          </w:tcBorders>
        </w:tcPr>
        <w:p w14:paraId="770F2D18" w14:textId="77777777" w:rsidR="00874A2A" w:rsidRPr="00874A2A" w:rsidRDefault="00874A2A" w:rsidP="00874A2A">
          <w:pPr>
            <w:pStyle w:val="Voettekst"/>
          </w:pPr>
          <w:r>
            <w:t xml:space="preserve">Pagina </w:t>
          </w:r>
          <w:r>
            <w:fldChar w:fldCharType="begin"/>
          </w:r>
          <w:r>
            <w:instrText xml:space="preserve"> PAGE  \* MERGEFORMAT </w:instrText>
          </w:r>
          <w:r>
            <w:fldChar w:fldCharType="separate"/>
          </w:r>
          <w:r>
            <w:rPr>
              <w:noProof/>
            </w:rPr>
            <w:t>2</w:t>
          </w:r>
          <w:r>
            <w:fldChar w:fldCharType="end"/>
          </w:r>
          <w:r>
            <w:t xml:space="preserve"> van </w:t>
          </w:r>
          <w:fldSimple w:instr=" NUMPAGES  \* MERGEFORMAT ">
            <w:r>
              <w:rPr>
                <w:noProof/>
              </w:rPr>
              <w:t>2</w:t>
            </w:r>
          </w:fldSimple>
        </w:p>
      </w:tc>
    </w:tr>
  </w:tbl>
  <w:p w14:paraId="2804C6D4" w14:textId="77777777" w:rsidR="00874A2A" w:rsidRPr="00874A2A" w:rsidRDefault="00874A2A">
    <w:pPr>
      <w:pStyle w:val="Voettekst"/>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raster"/>
      <w:tblW w:w="0" w:type="auto"/>
      <w:tblCellMar>
        <w:top w:w="28" w:type="dxa"/>
        <w:bottom w:w="28" w:type="dxa"/>
      </w:tblCellMar>
      <w:tblLook w:val="04A0" w:firstRow="1" w:lastRow="0" w:firstColumn="1" w:lastColumn="0" w:noHBand="0" w:noVBand="1"/>
    </w:tblPr>
    <w:tblGrid>
      <w:gridCol w:w="9622"/>
    </w:tblGrid>
    <w:tr w:rsidR="00874A2A" w14:paraId="14599EEC" w14:textId="77777777" w:rsidTr="00B331D7">
      <w:tc>
        <w:tcPr>
          <w:tcW w:w="9622" w:type="dxa"/>
          <w:tcBorders>
            <w:top w:val="single" w:sz="4" w:space="0" w:color="auto"/>
            <w:left w:val="nil"/>
            <w:bottom w:val="nil"/>
            <w:right w:val="nil"/>
          </w:tcBorders>
        </w:tcPr>
        <w:p w14:paraId="35262B58" w14:textId="77777777" w:rsidR="00874A2A" w:rsidRPr="00874A2A" w:rsidRDefault="00874A2A" w:rsidP="00874A2A">
          <w:pPr>
            <w:pStyle w:val="Voettekst"/>
          </w:pPr>
          <w:r>
            <w:t xml:space="preserve">Pagina </w:t>
          </w:r>
          <w:r>
            <w:fldChar w:fldCharType="begin"/>
          </w:r>
          <w:r>
            <w:instrText xml:space="preserve"> PAGE  \* MERGEFORMAT </w:instrText>
          </w:r>
          <w:r>
            <w:fldChar w:fldCharType="separate"/>
          </w:r>
          <w:r>
            <w:rPr>
              <w:noProof/>
            </w:rPr>
            <w:t>2</w:t>
          </w:r>
          <w:r>
            <w:fldChar w:fldCharType="end"/>
          </w:r>
          <w:r>
            <w:t xml:space="preserve"> van </w:t>
          </w:r>
          <w:fldSimple w:instr=" NUMPAGES  \* MERGEFORMAT ">
            <w:r>
              <w:rPr>
                <w:noProof/>
              </w:rPr>
              <w:t>2</w:t>
            </w:r>
          </w:fldSimple>
        </w:p>
      </w:tc>
    </w:tr>
  </w:tbl>
  <w:p w14:paraId="4D326FF1" w14:textId="77777777" w:rsidR="00874A2A" w:rsidRPr="00874A2A" w:rsidRDefault="00874A2A" w:rsidP="00874A2A">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EFBE9" w14:textId="77777777" w:rsidR="00F2576D" w:rsidRDefault="00F2576D" w:rsidP="00717232">
      <w:pPr>
        <w:spacing w:after="0" w:line="240" w:lineRule="auto"/>
      </w:pPr>
      <w:r>
        <w:separator/>
      </w:r>
    </w:p>
  </w:footnote>
  <w:footnote w:type="continuationSeparator" w:id="0">
    <w:p w14:paraId="56D259B0" w14:textId="77777777" w:rsidR="00F2576D" w:rsidRDefault="00F2576D" w:rsidP="00717232">
      <w:pPr>
        <w:spacing w:after="0" w:line="240" w:lineRule="auto"/>
      </w:pPr>
      <w:r>
        <w:continuationSeparator/>
      </w:r>
    </w:p>
  </w:footnote>
  <w:footnote w:id="1">
    <w:p w14:paraId="0D833174" w14:textId="17E62B48" w:rsidR="005C161C" w:rsidRPr="005C161C" w:rsidRDefault="005C161C">
      <w:pPr>
        <w:pStyle w:val="Voetnoottekst"/>
        <w:rPr>
          <w:lang w:val="nl-BE"/>
        </w:rPr>
      </w:pPr>
      <w:r>
        <w:rPr>
          <w:rStyle w:val="Voetnootmarkering"/>
        </w:rPr>
        <w:footnoteRef/>
      </w:r>
      <w:r>
        <w:t xml:space="preserve"> </w:t>
      </w:r>
      <w:r>
        <w:rPr>
          <w:lang w:val="nl-BE"/>
        </w:rPr>
        <w:t xml:space="preserve">Bron: LIFT, </w:t>
      </w:r>
      <w:r w:rsidR="001C61C6">
        <w:rPr>
          <w:lang w:val="nl-BE"/>
        </w:rPr>
        <w:t xml:space="preserve">ICT fiche </w:t>
      </w:r>
      <w:proofErr w:type="spellStart"/>
      <w:r w:rsidR="001C61C6">
        <w:rPr>
          <w:lang w:val="nl-BE"/>
        </w:rPr>
        <w:t>Powerpoint</w:t>
      </w:r>
      <w:proofErr w:type="spellEnd"/>
      <w:r w:rsidR="001C61C6">
        <w:rPr>
          <w:lang w:val="nl-BE"/>
        </w:rPr>
        <w:t xml:space="preserve">, uitgeverij </w:t>
      </w:r>
      <w:r w:rsidR="00E50820">
        <w:rPr>
          <w:lang w:val="nl-BE"/>
        </w:rPr>
        <w:t>Van In, pg.</w:t>
      </w:r>
      <w:r w:rsidR="001C61C6">
        <w:rPr>
          <w:lang w:val="nl-BE"/>
        </w:rPr>
        <w:t xml:space="preserve">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AEE1" w14:textId="77777777" w:rsidR="00874A2A" w:rsidRDefault="00874A2A">
    <w:pPr>
      <w:pStyle w:val="Koptekst"/>
    </w:pPr>
    <w:r>
      <w:rPr>
        <w:noProof/>
      </w:rPr>
      <w:drawing>
        <wp:anchor distT="0" distB="0" distL="114300" distR="114300" simplePos="0" relativeHeight="251659264" behindDoc="1" locked="0" layoutInCell="1" allowOverlap="1" wp14:anchorId="4EE35BFC" wp14:editId="034CC112">
          <wp:simplePos x="0" y="0"/>
          <wp:positionH relativeFrom="page">
            <wp:posOffset>180340</wp:posOffset>
          </wp:positionH>
          <wp:positionV relativeFrom="page">
            <wp:posOffset>180340</wp:posOffset>
          </wp:positionV>
          <wp:extent cx="7214400" cy="10497600"/>
          <wp:effectExtent l="0" t="0" r="0" b="5715"/>
          <wp:wrapNone/>
          <wp:docPr id="2053258120"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58120" name="Afbeelding 1" descr="Afbeelding met tekst, schermopname, ontwerp&#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214400" cy="10497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57DB"/>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BA07EE"/>
    <w:multiLevelType w:val="hybridMultilevel"/>
    <w:tmpl w:val="BB5AF18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31C4726"/>
    <w:multiLevelType w:val="hybridMultilevel"/>
    <w:tmpl w:val="9B127ACC"/>
    <w:lvl w:ilvl="0" w:tplc="79CC2858">
      <w:start w:val="1"/>
      <w:numFmt w:val="bullet"/>
      <w:pStyle w:val="Invulopsomming"/>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3D7508"/>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48679F"/>
    <w:multiLevelType w:val="multilevel"/>
    <w:tmpl w:val="0413001D"/>
    <w:styleLink w:val="Huidigelij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C11B5E"/>
    <w:multiLevelType w:val="hybridMultilevel"/>
    <w:tmpl w:val="8F286232"/>
    <w:lvl w:ilvl="0" w:tplc="08130019">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FB92D5A"/>
    <w:multiLevelType w:val="hybridMultilevel"/>
    <w:tmpl w:val="BBCE5EDA"/>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CC0371"/>
    <w:multiLevelType w:val="multilevel"/>
    <w:tmpl w:val="38CA15D0"/>
    <w:lvl w:ilvl="0">
      <w:start w:val="1"/>
      <w:numFmt w:val="decimal"/>
      <w:pStyle w:val="Kopniveau1"/>
      <w:lvlText w:val="%1"/>
      <w:lvlJc w:val="left"/>
      <w:pPr>
        <w:ind w:left="964" w:hanging="964"/>
      </w:pPr>
      <w:rPr>
        <w:rFonts w:hint="default"/>
      </w:rPr>
    </w:lvl>
    <w:lvl w:ilvl="1">
      <w:start w:val="1"/>
      <w:numFmt w:val="decimal"/>
      <w:pStyle w:val="Kopniveau2"/>
      <w:lvlText w:val="%1.%2"/>
      <w:lvlJc w:val="left"/>
      <w:pPr>
        <w:ind w:left="964" w:hanging="964"/>
      </w:pPr>
      <w:rPr>
        <w:rFonts w:hint="default"/>
      </w:rPr>
    </w:lvl>
    <w:lvl w:ilvl="2">
      <w:start w:val="1"/>
      <w:numFmt w:val="decimal"/>
      <w:pStyle w:val="Kopniveau3"/>
      <w:lvlText w:val="%1.%2.%3"/>
      <w:lvlJc w:val="left"/>
      <w:pPr>
        <w:ind w:left="964" w:hanging="9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CC82F7B"/>
    <w:multiLevelType w:val="hybridMultilevel"/>
    <w:tmpl w:val="86862962"/>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4D74933"/>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7D0740"/>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F9044D9"/>
    <w:multiLevelType w:val="hybridMultilevel"/>
    <w:tmpl w:val="871EFA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FD47063"/>
    <w:multiLevelType w:val="multilevel"/>
    <w:tmpl w:val="5A68C692"/>
    <w:lvl w:ilvl="0">
      <w:start w:val="1"/>
      <w:numFmt w:val="decimal"/>
      <w:pStyle w:val="Opgaveniveau1"/>
      <w:lvlText w:val="%1"/>
      <w:lvlJc w:val="left"/>
      <w:pPr>
        <w:ind w:left="851" w:hanging="851"/>
      </w:pPr>
      <w:rPr>
        <w:rFonts w:hint="default"/>
      </w:rPr>
    </w:lvl>
    <w:lvl w:ilvl="1">
      <w:start w:val="1"/>
      <w:numFmt w:val="decimal"/>
      <w:pStyle w:val="OpgNrNiv2"/>
      <w:lvlText w:val="%1.%2"/>
      <w:lvlJc w:val="left"/>
      <w:pPr>
        <w:ind w:left="851" w:hanging="851"/>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3" w15:restartNumberingAfterBreak="0">
    <w:nsid w:val="46061603"/>
    <w:multiLevelType w:val="multilevel"/>
    <w:tmpl w:val="0413001D"/>
    <w:styleLink w:val="Huidigelij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BD64F5"/>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2200F7"/>
    <w:multiLevelType w:val="multilevel"/>
    <w:tmpl w:val="0413001D"/>
    <w:styleLink w:val="Huidigelijst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7F7D93"/>
    <w:multiLevelType w:val="multilevel"/>
    <w:tmpl w:val="D3641C1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83109F2"/>
    <w:multiLevelType w:val="multilevel"/>
    <w:tmpl w:val="CB3E7E38"/>
    <w:lvl w:ilvl="0">
      <w:start w:val="1"/>
      <w:numFmt w:val="decimal"/>
      <w:pStyle w:val="Opgaveniveau1vet"/>
      <w:lvlText w:val="%1"/>
      <w:lvlJc w:val="left"/>
      <w:pPr>
        <w:ind w:left="851" w:hanging="851"/>
      </w:pPr>
      <w:rPr>
        <w:rFonts w:ascii="Verdana" w:hAnsi="Verdana" w:hint="default"/>
        <w:b/>
        <w:i w:val="0"/>
        <w:sz w:val="24"/>
        <w:u w:val="none"/>
      </w:rPr>
    </w:lvl>
    <w:lvl w:ilvl="1">
      <w:start w:val="1"/>
      <w:numFmt w:val="decimal"/>
      <w:pStyle w:val="Opgaveniveau2vet"/>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E233F90"/>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0C41B6F"/>
    <w:multiLevelType w:val="hybridMultilevel"/>
    <w:tmpl w:val="2E7807A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61D45DEB"/>
    <w:multiLevelType w:val="multilevel"/>
    <w:tmpl w:val="A8904E6A"/>
    <w:lvl w:ilvl="0">
      <w:start w:val="1"/>
      <w:numFmt w:val="bullet"/>
      <w:pStyle w:val="Lijstopsomteken"/>
      <w:lvlText w:val="·"/>
      <w:lvlJc w:val="left"/>
      <w:pPr>
        <w:ind w:left="284" w:hanging="284"/>
      </w:pPr>
      <w:rPr>
        <w:rFonts w:ascii="Symbol" w:hAnsi="Symbol" w:hint="default"/>
      </w:rPr>
    </w:lvl>
    <w:lvl w:ilvl="1">
      <w:start w:val="1"/>
      <w:numFmt w:val="bullet"/>
      <w:pStyle w:val="Lijstopsomteken2"/>
      <w:lvlText w:val="·"/>
      <w:lvlJc w:val="left"/>
      <w:pPr>
        <w:ind w:left="567" w:hanging="283"/>
      </w:pPr>
      <w:rPr>
        <w:rFonts w:ascii="Symbol" w:hAnsi="Symbol" w:hint="default"/>
      </w:rPr>
    </w:lvl>
    <w:lvl w:ilvl="2">
      <w:start w:val="1"/>
      <w:numFmt w:val="bullet"/>
      <w:pStyle w:val="Lijstopsomteken3"/>
      <w:lvlText w:val="·"/>
      <w:lvlJc w:val="left"/>
      <w:pPr>
        <w:ind w:left="851" w:hanging="284"/>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2547B4F"/>
    <w:multiLevelType w:val="hybridMultilevel"/>
    <w:tmpl w:val="BE22D994"/>
    <w:lvl w:ilvl="0" w:tplc="100A971E">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2" w15:restartNumberingAfterBreak="0">
    <w:nsid w:val="66BA2F08"/>
    <w:multiLevelType w:val="hybridMultilevel"/>
    <w:tmpl w:val="89D639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6BE6007"/>
    <w:multiLevelType w:val="multilevel"/>
    <w:tmpl w:val="0413001D"/>
    <w:styleLink w:val="Huidigelij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A26C00"/>
    <w:multiLevelType w:val="multilevel"/>
    <w:tmpl w:val="0413001D"/>
    <w:styleLink w:val="Huidigelijst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9EA561A"/>
    <w:multiLevelType w:val="multilevel"/>
    <w:tmpl w:val="0413001D"/>
    <w:styleLink w:val="Huidigelij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8651333">
    <w:abstractNumId w:val="10"/>
  </w:num>
  <w:num w:numId="2" w16cid:durableId="1326740445">
    <w:abstractNumId w:val="14"/>
  </w:num>
  <w:num w:numId="3" w16cid:durableId="1633752058">
    <w:abstractNumId w:val="0"/>
  </w:num>
  <w:num w:numId="4" w16cid:durableId="1027221977">
    <w:abstractNumId w:val="9"/>
  </w:num>
  <w:num w:numId="5" w16cid:durableId="1758558530">
    <w:abstractNumId w:val="7"/>
  </w:num>
  <w:num w:numId="6" w16cid:durableId="1179349602">
    <w:abstractNumId w:val="18"/>
  </w:num>
  <w:num w:numId="7" w16cid:durableId="1941134095">
    <w:abstractNumId w:val="3"/>
  </w:num>
  <w:num w:numId="8" w16cid:durableId="519314873">
    <w:abstractNumId w:val="25"/>
  </w:num>
  <w:num w:numId="9" w16cid:durableId="48455521">
    <w:abstractNumId w:val="13"/>
  </w:num>
  <w:num w:numId="10" w16cid:durableId="336857767">
    <w:abstractNumId w:val="23"/>
  </w:num>
  <w:num w:numId="11" w16cid:durableId="1537965146">
    <w:abstractNumId w:val="15"/>
  </w:num>
  <w:num w:numId="12" w16cid:durableId="347609336">
    <w:abstractNumId w:val="4"/>
  </w:num>
  <w:num w:numId="13" w16cid:durableId="887956007">
    <w:abstractNumId w:val="24"/>
  </w:num>
  <w:num w:numId="14" w16cid:durableId="2073846748">
    <w:abstractNumId w:val="20"/>
  </w:num>
  <w:num w:numId="15" w16cid:durableId="2027829804">
    <w:abstractNumId w:val="17"/>
  </w:num>
  <w:num w:numId="16" w16cid:durableId="1682126248">
    <w:abstractNumId w:val="2"/>
  </w:num>
  <w:num w:numId="17" w16cid:durableId="1479616098">
    <w:abstractNumId w:val="12"/>
  </w:num>
  <w:num w:numId="18" w16cid:durableId="971060570">
    <w:abstractNumId w:val="21"/>
  </w:num>
  <w:num w:numId="19" w16cid:durableId="1836530014">
    <w:abstractNumId w:val="16"/>
  </w:num>
  <w:num w:numId="20" w16cid:durableId="1481457667">
    <w:abstractNumId w:val="6"/>
  </w:num>
  <w:num w:numId="21" w16cid:durableId="904141918">
    <w:abstractNumId w:val="8"/>
  </w:num>
  <w:num w:numId="22" w16cid:durableId="1238827163">
    <w:abstractNumId w:val="5"/>
  </w:num>
  <w:num w:numId="23" w16cid:durableId="6637494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3647356">
    <w:abstractNumId w:val="19"/>
  </w:num>
  <w:num w:numId="25" w16cid:durableId="18522587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73337128">
    <w:abstractNumId w:val="22"/>
  </w:num>
  <w:num w:numId="27" w16cid:durableId="1738042652">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9F"/>
    <w:rsid w:val="0003063C"/>
    <w:rsid w:val="00031674"/>
    <w:rsid w:val="00035904"/>
    <w:rsid w:val="0005127C"/>
    <w:rsid w:val="00051F35"/>
    <w:rsid w:val="000706CA"/>
    <w:rsid w:val="00083801"/>
    <w:rsid w:val="000855D1"/>
    <w:rsid w:val="00094525"/>
    <w:rsid w:val="000963BC"/>
    <w:rsid w:val="000B03BB"/>
    <w:rsid w:val="000B2984"/>
    <w:rsid w:val="000C5581"/>
    <w:rsid w:val="000D2DDA"/>
    <w:rsid w:val="000D68F8"/>
    <w:rsid w:val="000E7881"/>
    <w:rsid w:val="001024B9"/>
    <w:rsid w:val="001026CC"/>
    <w:rsid w:val="001151C4"/>
    <w:rsid w:val="001255AD"/>
    <w:rsid w:val="001401A1"/>
    <w:rsid w:val="001433C9"/>
    <w:rsid w:val="00146490"/>
    <w:rsid w:val="001546AD"/>
    <w:rsid w:val="001A68AE"/>
    <w:rsid w:val="001B3AC3"/>
    <w:rsid w:val="001C4C09"/>
    <w:rsid w:val="001C61C6"/>
    <w:rsid w:val="001D0660"/>
    <w:rsid w:val="001D2870"/>
    <w:rsid w:val="001E1D13"/>
    <w:rsid w:val="002157E1"/>
    <w:rsid w:val="002759EB"/>
    <w:rsid w:val="00282271"/>
    <w:rsid w:val="00283FDE"/>
    <w:rsid w:val="002A2BFC"/>
    <w:rsid w:val="002A5961"/>
    <w:rsid w:val="002A7147"/>
    <w:rsid w:val="002C1A37"/>
    <w:rsid w:val="002C72E4"/>
    <w:rsid w:val="00302623"/>
    <w:rsid w:val="0030279D"/>
    <w:rsid w:val="00324772"/>
    <w:rsid w:val="00325D17"/>
    <w:rsid w:val="00327D1F"/>
    <w:rsid w:val="00341FEE"/>
    <w:rsid w:val="0034781E"/>
    <w:rsid w:val="00353F26"/>
    <w:rsid w:val="00366650"/>
    <w:rsid w:val="00372CFE"/>
    <w:rsid w:val="003906A3"/>
    <w:rsid w:val="003E1350"/>
    <w:rsid w:val="004506CD"/>
    <w:rsid w:val="004649CD"/>
    <w:rsid w:val="00467E26"/>
    <w:rsid w:val="004712DF"/>
    <w:rsid w:val="00471FC7"/>
    <w:rsid w:val="004853CC"/>
    <w:rsid w:val="004A3280"/>
    <w:rsid w:val="004C125C"/>
    <w:rsid w:val="004D3190"/>
    <w:rsid w:val="004F139F"/>
    <w:rsid w:val="00504328"/>
    <w:rsid w:val="0056099A"/>
    <w:rsid w:val="00572840"/>
    <w:rsid w:val="00590C94"/>
    <w:rsid w:val="005A6733"/>
    <w:rsid w:val="005B7DD4"/>
    <w:rsid w:val="005B7E3B"/>
    <w:rsid w:val="005C161C"/>
    <w:rsid w:val="005D11B3"/>
    <w:rsid w:val="006010C6"/>
    <w:rsid w:val="006064AC"/>
    <w:rsid w:val="00676AE3"/>
    <w:rsid w:val="00682A78"/>
    <w:rsid w:val="0069745A"/>
    <w:rsid w:val="0069788B"/>
    <w:rsid w:val="006C58A2"/>
    <w:rsid w:val="006D1AD2"/>
    <w:rsid w:val="006D2A9D"/>
    <w:rsid w:val="00711651"/>
    <w:rsid w:val="00717232"/>
    <w:rsid w:val="00756D80"/>
    <w:rsid w:val="00757F27"/>
    <w:rsid w:val="00765281"/>
    <w:rsid w:val="00771516"/>
    <w:rsid w:val="0077209D"/>
    <w:rsid w:val="007B01F7"/>
    <w:rsid w:val="007C2202"/>
    <w:rsid w:val="007D599F"/>
    <w:rsid w:val="007F2F91"/>
    <w:rsid w:val="00826942"/>
    <w:rsid w:val="008418E4"/>
    <w:rsid w:val="008662EF"/>
    <w:rsid w:val="00867D35"/>
    <w:rsid w:val="00874A2A"/>
    <w:rsid w:val="008A50C3"/>
    <w:rsid w:val="008A7731"/>
    <w:rsid w:val="008B0195"/>
    <w:rsid w:val="0090555C"/>
    <w:rsid w:val="0092081A"/>
    <w:rsid w:val="00930886"/>
    <w:rsid w:val="009454A7"/>
    <w:rsid w:val="009473B8"/>
    <w:rsid w:val="00950132"/>
    <w:rsid w:val="00995FBE"/>
    <w:rsid w:val="009974C9"/>
    <w:rsid w:val="009A3659"/>
    <w:rsid w:val="009B0148"/>
    <w:rsid w:val="009D51C5"/>
    <w:rsid w:val="00A166F1"/>
    <w:rsid w:val="00A17D91"/>
    <w:rsid w:val="00A27B4C"/>
    <w:rsid w:val="00A40105"/>
    <w:rsid w:val="00A672E4"/>
    <w:rsid w:val="00A83D8E"/>
    <w:rsid w:val="00A93BB2"/>
    <w:rsid w:val="00A956C1"/>
    <w:rsid w:val="00AB5045"/>
    <w:rsid w:val="00AD0655"/>
    <w:rsid w:val="00AD0764"/>
    <w:rsid w:val="00AD07B8"/>
    <w:rsid w:val="00AE0A83"/>
    <w:rsid w:val="00AF0F8D"/>
    <w:rsid w:val="00B41796"/>
    <w:rsid w:val="00B51446"/>
    <w:rsid w:val="00BB0D67"/>
    <w:rsid w:val="00BB2628"/>
    <w:rsid w:val="00BB6DB6"/>
    <w:rsid w:val="00BD4CC5"/>
    <w:rsid w:val="00BD7B36"/>
    <w:rsid w:val="00C027CA"/>
    <w:rsid w:val="00C10ADE"/>
    <w:rsid w:val="00C11515"/>
    <w:rsid w:val="00C229AF"/>
    <w:rsid w:val="00C27042"/>
    <w:rsid w:val="00C31023"/>
    <w:rsid w:val="00C328F0"/>
    <w:rsid w:val="00C365CA"/>
    <w:rsid w:val="00C36FB2"/>
    <w:rsid w:val="00C44D23"/>
    <w:rsid w:val="00C95C3D"/>
    <w:rsid w:val="00CA054A"/>
    <w:rsid w:val="00CC1D51"/>
    <w:rsid w:val="00CE1366"/>
    <w:rsid w:val="00CE3619"/>
    <w:rsid w:val="00D0401E"/>
    <w:rsid w:val="00D271A4"/>
    <w:rsid w:val="00D302B3"/>
    <w:rsid w:val="00D72258"/>
    <w:rsid w:val="00DA13C1"/>
    <w:rsid w:val="00DB22C8"/>
    <w:rsid w:val="00E010E8"/>
    <w:rsid w:val="00E50820"/>
    <w:rsid w:val="00E64512"/>
    <w:rsid w:val="00E6485C"/>
    <w:rsid w:val="00E64DB5"/>
    <w:rsid w:val="00E74D27"/>
    <w:rsid w:val="00E85176"/>
    <w:rsid w:val="00ED64EB"/>
    <w:rsid w:val="00EF3D22"/>
    <w:rsid w:val="00F01C97"/>
    <w:rsid w:val="00F254CA"/>
    <w:rsid w:val="00F2576D"/>
    <w:rsid w:val="00FA0885"/>
    <w:rsid w:val="00FC170C"/>
    <w:rsid w:val="00FC2F24"/>
    <w:rsid w:val="00FD127E"/>
    <w:rsid w:val="00FD1A44"/>
    <w:rsid w:val="00FE3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E3F23"/>
  <w14:defaultImageDpi w14:val="32767"/>
  <w15:chartTrackingRefBased/>
  <w15:docId w15:val="{6D3E8DFF-5E94-4BFE-986A-C42C4818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imes New Roman (Hoofdtekst CS)"/>
        <w:kern w:val="2"/>
        <w:sz w:val="24"/>
        <w:szCs w:val="24"/>
        <w:lang w:val="nl-NL" w:eastAsia="en-US" w:bidi="ar-SA"/>
        <w14:ligatures w14:val="standardContextual"/>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1B3AC3"/>
  </w:style>
  <w:style w:type="paragraph" w:styleId="Kop1">
    <w:name w:val="heading 1"/>
    <w:basedOn w:val="Standaard"/>
    <w:next w:val="Standaard"/>
    <w:link w:val="Kop1Char"/>
    <w:uiPriority w:val="9"/>
    <w:rsid w:val="00282271"/>
    <w:pPr>
      <w:keepNext/>
      <w:keepLines/>
      <w:spacing w:before="360" w:after="36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rsid w:val="00282271"/>
    <w:pPr>
      <w:keepNext/>
      <w:keepLines/>
      <w:spacing w:before="360"/>
      <w:outlineLvl w:val="1"/>
    </w:pPr>
    <w:rPr>
      <w:rFonts w:eastAsiaTheme="majorEastAsia" w:cstheme="majorBidi"/>
      <w:b/>
      <w:sz w:val="28"/>
      <w:szCs w:val="26"/>
    </w:rPr>
  </w:style>
  <w:style w:type="paragraph" w:styleId="Kop3">
    <w:name w:val="heading 3"/>
    <w:basedOn w:val="Standaard"/>
    <w:next w:val="Standaard"/>
    <w:link w:val="Kop3Char"/>
    <w:uiPriority w:val="9"/>
    <w:unhideWhenUsed/>
    <w:qFormat/>
    <w:rsid w:val="00282271"/>
    <w:pPr>
      <w:keepNext/>
      <w:keepLines/>
      <w:numPr>
        <w:ilvl w:val="2"/>
        <w:numId w:val="17"/>
      </w:numPr>
      <w:spacing w:before="240"/>
      <w:outlineLvl w:val="2"/>
    </w:pPr>
    <w:rPr>
      <w:rFonts w:eastAsiaTheme="majorEastAsia" w:cstheme="majorBidi"/>
      <w:b/>
    </w:rPr>
  </w:style>
  <w:style w:type="paragraph" w:styleId="Kop4">
    <w:name w:val="heading 4"/>
    <w:basedOn w:val="Standaard"/>
    <w:next w:val="Standaard"/>
    <w:link w:val="Kop4Char"/>
    <w:uiPriority w:val="9"/>
    <w:semiHidden/>
    <w:unhideWhenUsed/>
    <w:qFormat/>
    <w:rsid w:val="00282271"/>
    <w:pPr>
      <w:keepNext/>
      <w:keepLines/>
      <w:numPr>
        <w:ilvl w:val="3"/>
        <w:numId w:val="17"/>
      </w:numPr>
      <w:spacing w:before="240"/>
      <w:outlineLvl w:val="3"/>
    </w:pPr>
    <w:rPr>
      <w:rFonts w:eastAsiaTheme="majorEastAsia" w:cstheme="majorBidi"/>
      <w:b/>
      <w:iCs/>
    </w:rPr>
  </w:style>
  <w:style w:type="paragraph" w:styleId="Kop5">
    <w:name w:val="heading 5"/>
    <w:basedOn w:val="Standaard"/>
    <w:next w:val="Standaard"/>
    <w:link w:val="Kop5Char"/>
    <w:uiPriority w:val="9"/>
    <w:semiHidden/>
    <w:unhideWhenUsed/>
    <w:qFormat/>
    <w:rsid w:val="00282271"/>
    <w:pPr>
      <w:keepNext/>
      <w:keepLines/>
      <w:numPr>
        <w:ilvl w:val="4"/>
        <w:numId w:val="17"/>
      </w:numPr>
      <w:spacing w:before="240"/>
      <w:outlineLvl w:val="4"/>
    </w:pPr>
    <w:rPr>
      <w:rFonts w:eastAsiaTheme="majorEastAsia" w:cstheme="majorBidi"/>
      <w:b/>
    </w:rPr>
  </w:style>
  <w:style w:type="paragraph" w:styleId="Kop6">
    <w:name w:val="heading 6"/>
    <w:basedOn w:val="Standaard"/>
    <w:next w:val="Standaard"/>
    <w:link w:val="Kop6Char"/>
    <w:uiPriority w:val="9"/>
    <w:semiHidden/>
    <w:unhideWhenUsed/>
    <w:qFormat/>
    <w:rsid w:val="00282271"/>
    <w:pPr>
      <w:keepNext/>
      <w:keepLines/>
      <w:numPr>
        <w:ilvl w:val="5"/>
        <w:numId w:val="17"/>
      </w:numPr>
      <w:spacing w:before="240"/>
      <w:outlineLvl w:val="5"/>
    </w:pPr>
    <w:rPr>
      <w:rFonts w:eastAsiaTheme="majorEastAsia" w:cstheme="majorBidi"/>
      <w:b/>
    </w:rPr>
  </w:style>
  <w:style w:type="paragraph" w:styleId="Kop7">
    <w:name w:val="heading 7"/>
    <w:basedOn w:val="Standaard"/>
    <w:next w:val="Standaard"/>
    <w:link w:val="Kop7Char"/>
    <w:uiPriority w:val="9"/>
    <w:semiHidden/>
    <w:unhideWhenUsed/>
    <w:qFormat/>
    <w:rsid w:val="00282271"/>
    <w:pPr>
      <w:keepNext/>
      <w:keepLines/>
      <w:numPr>
        <w:ilvl w:val="6"/>
        <w:numId w:val="17"/>
      </w:numPr>
      <w:spacing w:before="240"/>
      <w:outlineLvl w:val="6"/>
    </w:pPr>
    <w:rPr>
      <w:rFonts w:eastAsiaTheme="majorEastAsia" w:cstheme="majorBidi"/>
      <w:b/>
      <w:iCs/>
    </w:rPr>
  </w:style>
  <w:style w:type="paragraph" w:styleId="Kop8">
    <w:name w:val="heading 8"/>
    <w:basedOn w:val="Standaard"/>
    <w:next w:val="Standaard"/>
    <w:link w:val="Kop8Char"/>
    <w:uiPriority w:val="9"/>
    <w:semiHidden/>
    <w:unhideWhenUsed/>
    <w:qFormat/>
    <w:rsid w:val="00282271"/>
    <w:pPr>
      <w:keepNext/>
      <w:keepLines/>
      <w:numPr>
        <w:ilvl w:val="7"/>
        <w:numId w:val="17"/>
      </w:numPr>
      <w:spacing w:before="240"/>
      <w:outlineLvl w:val="7"/>
    </w:pPr>
    <w:rPr>
      <w:rFonts w:eastAsiaTheme="majorEastAsia" w:cstheme="majorBidi"/>
      <w:szCs w:val="21"/>
    </w:rPr>
  </w:style>
  <w:style w:type="paragraph" w:styleId="Kop9">
    <w:name w:val="heading 9"/>
    <w:basedOn w:val="Standaard"/>
    <w:next w:val="Standaard"/>
    <w:link w:val="Kop9Char"/>
    <w:uiPriority w:val="9"/>
    <w:semiHidden/>
    <w:unhideWhenUsed/>
    <w:qFormat/>
    <w:rsid w:val="00282271"/>
    <w:pPr>
      <w:keepNext/>
      <w:keepLines/>
      <w:numPr>
        <w:ilvl w:val="8"/>
        <w:numId w:val="17"/>
      </w:numPr>
      <w:spacing w:before="240"/>
      <w:outlineLvl w:val="8"/>
    </w:pPr>
    <w:rPr>
      <w:rFonts w:eastAsiaTheme="majorEastAsia" w:cstheme="majorBidi"/>
      <w:b/>
      <w:iC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3AC3"/>
    <w:rPr>
      <w:rFonts w:eastAsiaTheme="majorEastAsia" w:cstheme="majorBidi"/>
      <w:b/>
      <w:color w:val="000000" w:themeColor="text1"/>
      <w:sz w:val="32"/>
      <w:szCs w:val="32"/>
    </w:rPr>
  </w:style>
  <w:style w:type="paragraph" w:customStyle="1" w:styleId="Standaardnatabel">
    <w:name w:val="Standaard na tabel"/>
    <w:basedOn w:val="Standaard"/>
    <w:next w:val="Standaard"/>
    <w:qFormat/>
    <w:rsid w:val="001B3AC3"/>
    <w:pPr>
      <w:spacing w:before="240"/>
    </w:pPr>
  </w:style>
  <w:style w:type="paragraph" w:customStyle="1" w:styleId="Tabeltekst">
    <w:name w:val="Tabeltekst"/>
    <w:basedOn w:val="Standaard"/>
    <w:qFormat/>
    <w:rsid w:val="001B3AC3"/>
    <w:pPr>
      <w:spacing w:after="0"/>
    </w:pPr>
  </w:style>
  <w:style w:type="paragraph" w:styleId="Kopvaninhoudsopgave">
    <w:name w:val="TOC Heading"/>
    <w:basedOn w:val="Kop1"/>
    <w:next w:val="Standaard"/>
    <w:uiPriority w:val="39"/>
    <w:unhideWhenUsed/>
    <w:rsid w:val="00282271"/>
    <w:pPr>
      <w:outlineLvl w:val="9"/>
    </w:pPr>
    <w:rPr>
      <w:color w:val="auto"/>
    </w:rPr>
  </w:style>
  <w:style w:type="paragraph" w:customStyle="1" w:styleId="Tabeltitel">
    <w:name w:val="Tabeltitel"/>
    <w:basedOn w:val="Tabeltekst"/>
    <w:qFormat/>
    <w:rsid w:val="00302623"/>
    <w:pPr>
      <w:jc w:val="center"/>
    </w:pPr>
    <w:rPr>
      <w:b/>
    </w:rPr>
  </w:style>
  <w:style w:type="character" w:customStyle="1" w:styleId="Kop2Char">
    <w:name w:val="Kop 2 Char"/>
    <w:basedOn w:val="Standaardalinea-lettertype"/>
    <w:link w:val="Kop2"/>
    <w:uiPriority w:val="9"/>
    <w:rsid w:val="00282271"/>
    <w:rPr>
      <w:rFonts w:eastAsiaTheme="majorEastAsia" w:cstheme="majorBidi"/>
      <w:b/>
      <w:sz w:val="28"/>
      <w:szCs w:val="26"/>
    </w:rPr>
  </w:style>
  <w:style w:type="character" w:customStyle="1" w:styleId="Kop3Char">
    <w:name w:val="Kop 3 Char"/>
    <w:basedOn w:val="Standaardalinea-lettertype"/>
    <w:link w:val="Kop3"/>
    <w:uiPriority w:val="9"/>
    <w:rsid w:val="00282271"/>
    <w:rPr>
      <w:rFonts w:eastAsiaTheme="majorEastAsia" w:cstheme="majorBidi"/>
      <w:b/>
    </w:rPr>
  </w:style>
  <w:style w:type="paragraph" w:customStyle="1" w:styleId="Legealineabladeinde">
    <w:name w:val="Lege alinea bladeinde"/>
    <w:basedOn w:val="Standaard"/>
    <w:qFormat/>
    <w:rsid w:val="001B3AC3"/>
    <w:pPr>
      <w:spacing w:after="0"/>
    </w:pPr>
    <w:rPr>
      <w:sz w:val="2"/>
    </w:rPr>
  </w:style>
  <w:style w:type="paragraph" w:customStyle="1" w:styleId="Kopniveau1">
    <w:name w:val="Kop niveau 1"/>
    <w:basedOn w:val="Kop1"/>
    <w:next w:val="Standaard"/>
    <w:rsid w:val="00282271"/>
    <w:pPr>
      <w:numPr>
        <w:numId w:val="5"/>
      </w:numPr>
    </w:pPr>
  </w:style>
  <w:style w:type="character" w:customStyle="1" w:styleId="Kop4Char">
    <w:name w:val="Kop 4 Char"/>
    <w:basedOn w:val="Standaardalinea-lettertype"/>
    <w:link w:val="Kop4"/>
    <w:uiPriority w:val="9"/>
    <w:semiHidden/>
    <w:rsid w:val="00282271"/>
    <w:rPr>
      <w:rFonts w:eastAsiaTheme="majorEastAsia" w:cstheme="majorBidi"/>
      <w:b/>
      <w:iCs/>
    </w:rPr>
  </w:style>
  <w:style w:type="character" w:customStyle="1" w:styleId="Kop5Char">
    <w:name w:val="Kop 5 Char"/>
    <w:basedOn w:val="Standaardalinea-lettertype"/>
    <w:link w:val="Kop5"/>
    <w:uiPriority w:val="9"/>
    <w:semiHidden/>
    <w:rsid w:val="00282271"/>
    <w:rPr>
      <w:rFonts w:eastAsiaTheme="majorEastAsia" w:cstheme="majorBidi"/>
      <w:b/>
    </w:rPr>
  </w:style>
  <w:style w:type="character" w:customStyle="1" w:styleId="Kop6Char">
    <w:name w:val="Kop 6 Char"/>
    <w:basedOn w:val="Standaardalinea-lettertype"/>
    <w:link w:val="Kop6"/>
    <w:uiPriority w:val="9"/>
    <w:semiHidden/>
    <w:rsid w:val="00282271"/>
    <w:rPr>
      <w:rFonts w:eastAsiaTheme="majorEastAsia" w:cstheme="majorBidi"/>
      <w:b/>
    </w:rPr>
  </w:style>
  <w:style w:type="character" w:customStyle="1" w:styleId="Kop7Char">
    <w:name w:val="Kop 7 Char"/>
    <w:basedOn w:val="Standaardalinea-lettertype"/>
    <w:link w:val="Kop7"/>
    <w:uiPriority w:val="9"/>
    <w:semiHidden/>
    <w:rsid w:val="00282271"/>
    <w:rPr>
      <w:rFonts w:eastAsiaTheme="majorEastAsia" w:cstheme="majorBidi"/>
      <w:b/>
      <w:iCs/>
    </w:rPr>
  </w:style>
  <w:style w:type="character" w:customStyle="1" w:styleId="Kop8Char">
    <w:name w:val="Kop 8 Char"/>
    <w:basedOn w:val="Standaardalinea-lettertype"/>
    <w:link w:val="Kop8"/>
    <w:uiPriority w:val="9"/>
    <w:semiHidden/>
    <w:rsid w:val="00282271"/>
    <w:rPr>
      <w:rFonts w:eastAsiaTheme="majorEastAsia" w:cstheme="majorBidi"/>
      <w:szCs w:val="21"/>
    </w:rPr>
  </w:style>
  <w:style w:type="character" w:customStyle="1" w:styleId="Kop9Char">
    <w:name w:val="Kop 9 Char"/>
    <w:basedOn w:val="Standaardalinea-lettertype"/>
    <w:link w:val="Kop9"/>
    <w:uiPriority w:val="9"/>
    <w:semiHidden/>
    <w:rsid w:val="00282271"/>
    <w:rPr>
      <w:rFonts w:eastAsiaTheme="majorEastAsia" w:cstheme="majorBidi"/>
      <w:b/>
      <w:iCs/>
      <w:szCs w:val="21"/>
    </w:rPr>
  </w:style>
  <w:style w:type="paragraph" w:customStyle="1" w:styleId="Kopniveau2">
    <w:name w:val="Kop niveau 2"/>
    <w:basedOn w:val="Kop2"/>
    <w:next w:val="Standaard"/>
    <w:rsid w:val="00282271"/>
    <w:pPr>
      <w:numPr>
        <w:ilvl w:val="1"/>
        <w:numId w:val="5"/>
      </w:numPr>
    </w:pPr>
  </w:style>
  <w:style w:type="numbering" w:customStyle="1" w:styleId="Huidigelijst1">
    <w:name w:val="Huidige lijst1"/>
    <w:uiPriority w:val="99"/>
    <w:rsid w:val="00282271"/>
    <w:pPr>
      <w:numPr>
        <w:numId w:val="1"/>
      </w:numPr>
    </w:pPr>
  </w:style>
  <w:style w:type="numbering" w:customStyle="1" w:styleId="Huidigelijst2">
    <w:name w:val="Huidige lijst2"/>
    <w:uiPriority w:val="99"/>
    <w:rsid w:val="00282271"/>
    <w:pPr>
      <w:numPr>
        <w:numId w:val="2"/>
      </w:numPr>
    </w:pPr>
  </w:style>
  <w:style w:type="numbering" w:customStyle="1" w:styleId="Huidigelijst3">
    <w:name w:val="Huidige lijst3"/>
    <w:uiPriority w:val="99"/>
    <w:rsid w:val="00282271"/>
    <w:pPr>
      <w:numPr>
        <w:numId w:val="3"/>
      </w:numPr>
    </w:pPr>
  </w:style>
  <w:style w:type="numbering" w:customStyle="1" w:styleId="Huidigelijst4">
    <w:name w:val="Huidige lijst4"/>
    <w:uiPriority w:val="99"/>
    <w:rsid w:val="00282271"/>
    <w:pPr>
      <w:numPr>
        <w:numId w:val="4"/>
      </w:numPr>
    </w:pPr>
  </w:style>
  <w:style w:type="paragraph" w:customStyle="1" w:styleId="Kopniveau3">
    <w:name w:val="Kop niveau 3"/>
    <w:basedOn w:val="Kop3"/>
    <w:next w:val="Standaard"/>
    <w:rsid w:val="00282271"/>
    <w:pPr>
      <w:numPr>
        <w:numId w:val="5"/>
      </w:numPr>
    </w:pPr>
  </w:style>
  <w:style w:type="numbering" w:customStyle="1" w:styleId="Huidigelijst5">
    <w:name w:val="Huidige lijst5"/>
    <w:uiPriority w:val="99"/>
    <w:rsid w:val="00282271"/>
    <w:pPr>
      <w:numPr>
        <w:numId w:val="6"/>
      </w:numPr>
    </w:pPr>
  </w:style>
  <w:style w:type="numbering" w:customStyle="1" w:styleId="Huidigelijst6">
    <w:name w:val="Huidige lijst6"/>
    <w:uiPriority w:val="99"/>
    <w:rsid w:val="00282271"/>
    <w:pPr>
      <w:numPr>
        <w:numId w:val="7"/>
      </w:numPr>
    </w:pPr>
  </w:style>
  <w:style w:type="numbering" w:customStyle="1" w:styleId="Huidigelijst7">
    <w:name w:val="Huidige lijst7"/>
    <w:uiPriority w:val="99"/>
    <w:rsid w:val="00282271"/>
    <w:pPr>
      <w:numPr>
        <w:numId w:val="8"/>
      </w:numPr>
    </w:pPr>
  </w:style>
  <w:style w:type="numbering" w:customStyle="1" w:styleId="Huidigelijst8">
    <w:name w:val="Huidige lijst8"/>
    <w:uiPriority w:val="99"/>
    <w:rsid w:val="00282271"/>
    <w:pPr>
      <w:numPr>
        <w:numId w:val="9"/>
      </w:numPr>
    </w:pPr>
  </w:style>
  <w:style w:type="numbering" w:customStyle="1" w:styleId="Huidigelijst9">
    <w:name w:val="Huidige lijst9"/>
    <w:uiPriority w:val="99"/>
    <w:rsid w:val="00282271"/>
    <w:pPr>
      <w:numPr>
        <w:numId w:val="10"/>
      </w:numPr>
    </w:pPr>
  </w:style>
  <w:style w:type="numbering" w:customStyle="1" w:styleId="Huidigelijst10">
    <w:name w:val="Huidige lijst10"/>
    <w:uiPriority w:val="99"/>
    <w:rsid w:val="00282271"/>
    <w:pPr>
      <w:numPr>
        <w:numId w:val="11"/>
      </w:numPr>
    </w:pPr>
  </w:style>
  <w:style w:type="numbering" w:customStyle="1" w:styleId="Huidigelijst11">
    <w:name w:val="Huidige lijst11"/>
    <w:uiPriority w:val="99"/>
    <w:rsid w:val="00282271"/>
    <w:pPr>
      <w:numPr>
        <w:numId w:val="12"/>
      </w:numPr>
    </w:pPr>
  </w:style>
  <w:style w:type="numbering" w:customStyle="1" w:styleId="Huidigelijst12">
    <w:name w:val="Huidige lijst12"/>
    <w:uiPriority w:val="99"/>
    <w:rsid w:val="00282271"/>
    <w:pPr>
      <w:numPr>
        <w:numId w:val="13"/>
      </w:numPr>
    </w:pPr>
  </w:style>
  <w:style w:type="paragraph" w:styleId="Inhopg1">
    <w:name w:val="toc 1"/>
    <w:basedOn w:val="Standaard"/>
    <w:next w:val="Standaard"/>
    <w:autoRedefine/>
    <w:uiPriority w:val="39"/>
    <w:unhideWhenUsed/>
    <w:rsid w:val="00282271"/>
    <w:pPr>
      <w:tabs>
        <w:tab w:val="right" w:leader="dot" w:pos="9622"/>
      </w:tabs>
      <w:spacing w:before="240"/>
      <w:ind w:left="964" w:hanging="964"/>
    </w:pPr>
    <w:rPr>
      <w:rFonts w:cstheme="minorBidi"/>
      <w:b/>
      <w:kern w:val="0"/>
      <w14:ligatures w14:val="none"/>
    </w:rPr>
  </w:style>
  <w:style w:type="paragraph" w:styleId="Inhopg2">
    <w:name w:val="toc 2"/>
    <w:basedOn w:val="Standaard"/>
    <w:next w:val="Standaard"/>
    <w:autoRedefine/>
    <w:uiPriority w:val="39"/>
    <w:unhideWhenUsed/>
    <w:rsid w:val="00282271"/>
    <w:pPr>
      <w:tabs>
        <w:tab w:val="right" w:leader="dot" w:pos="9622"/>
      </w:tabs>
      <w:spacing w:before="120" w:after="120"/>
      <w:ind w:left="964" w:hanging="964"/>
    </w:pPr>
    <w:rPr>
      <w:rFonts w:cstheme="minorBidi"/>
      <w:kern w:val="0"/>
      <w14:ligatures w14:val="none"/>
    </w:rPr>
  </w:style>
  <w:style w:type="paragraph" w:styleId="Inhopg3">
    <w:name w:val="toc 3"/>
    <w:basedOn w:val="Standaard"/>
    <w:next w:val="Standaard"/>
    <w:autoRedefine/>
    <w:uiPriority w:val="39"/>
    <w:unhideWhenUsed/>
    <w:rsid w:val="00282271"/>
    <w:pPr>
      <w:tabs>
        <w:tab w:val="right" w:leader="dot" w:pos="9622"/>
      </w:tabs>
      <w:spacing w:after="0"/>
      <w:ind w:left="964" w:hanging="964"/>
    </w:pPr>
    <w:rPr>
      <w:rFonts w:cstheme="minorBidi"/>
      <w:kern w:val="0"/>
      <w14:ligatures w14:val="none"/>
    </w:rPr>
  </w:style>
  <w:style w:type="paragraph" w:styleId="Lijstopsomteken">
    <w:name w:val="List Bullet"/>
    <w:basedOn w:val="Standaard"/>
    <w:uiPriority w:val="99"/>
    <w:unhideWhenUsed/>
    <w:qFormat/>
    <w:rsid w:val="00282271"/>
    <w:pPr>
      <w:numPr>
        <w:numId w:val="14"/>
      </w:numPr>
      <w:contextualSpacing/>
    </w:pPr>
    <w:rPr>
      <w:rFonts w:cstheme="minorBidi"/>
      <w:kern w:val="0"/>
      <w14:ligatures w14:val="none"/>
    </w:rPr>
  </w:style>
  <w:style w:type="paragraph" w:styleId="Lijstopsomteken2">
    <w:name w:val="List Bullet 2"/>
    <w:basedOn w:val="Standaard"/>
    <w:uiPriority w:val="99"/>
    <w:unhideWhenUsed/>
    <w:qFormat/>
    <w:rsid w:val="00282271"/>
    <w:pPr>
      <w:numPr>
        <w:ilvl w:val="1"/>
        <w:numId w:val="14"/>
      </w:numPr>
      <w:contextualSpacing/>
    </w:pPr>
    <w:rPr>
      <w:rFonts w:cstheme="minorBidi"/>
      <w:kern w:val="0"/>
      <w14:ligatures w14:val="none"/>
    </w:rPr>
  </w:style>
  <w:style w:type="paragraph" w:styleId="Lijstopsomteken3">
    <w:name w:val="List Bullet 3"/>
    <w:basedOn w:val="Standaard"/>
    <w:uiPriority w:val="99"/>
    <w:unhideWhenUsed/>
    <w:qFormat/>
    <w:rsid w:val="00282271"/>
    <w:pPr>
      <w:numPr>
        <w:ilvl w:val="2"/>
        <w:numId w:val="14"/>
      </w:numPr>
      <w:contextualSpacing/>
    </w:pPr>
    <w:rPr>
      <w:rFonts w:cstheme="minorBidi"/>
      <w:kern w:val="0"/>
      <w14:ligatures w14:val="none"/>
    </w:rPr>
  </w:style>
  <w:style w:type="paragraph" w:styleId="Koptekst">
    <w:name w:val="header"/>
    <w:basedOn w:val="Standaard"/>
    <w:link w:val="KoptekstChar"/>
    <w:uiPriority w:val="99"/>
    <w:unhideWhenUsed/>
    <w:qFormat/>
    <w:rsid w:val="00FD1A44"/>
    <w:pPr>
      <w:spacing w:after="0"/>
    </w:pPr>
  </w:style>
  <w:style w:type="character" w:customStyle="1" w:styleId="KoptekstChar">
    <w:name w:val="Koptekst Char"/>
    <w:basedOn w:val="Standaardalinea-lettertype"/>
    <w:link w:val="Koptekst"/>
    <w:uiPriority w:val="99"/>
    <w:rsid w:val="00FD1A44"/>
  </w:style>
  <w:style w:type="paragraph" w:styleId="Voettekst">
    <w:name w:val="footer"/>
    <w:basedOn w:val="Standaard"/>
    <w:link w:val="VoettekstChar"/>
    <w:uiPriority w:val="99"/>
    <w:unhideWhenUsed/>
    <w:qFormat/>
    <w:rsid w:val="00874A2A"/>
    <w:pPr>
      <w:spacing w:after="0" w:line="360" w:lineRule="auto"/>
      <w:jc w:val="center"/>
    </w:pPr>
  </w:style>
  <w:style w:type="character" w:customStyle="1" w:styleId="VoettekstChar">
    <w:name w:val="Voettekst Char"/>
    <w:basedOn w:val="Standaardalinea-lettertype"/>
    <w:link w:val="Voettekst"/>
    <w:uiPriority w:val="99"/>
    <w:rsid w:val="00874A2A"/>
  </w:style>
  <w:style w:type="table" w:styleId="Tabelraster">
    <w:name w:val="Table Grid"/>
    <w:basedOn w:val="Standaardtabel"/>
    <w:uiPriority w:val="39"/>
    <w:rsid w:val="0030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rubrieken">
    <w:name w:val="Tabelrubrieken"/>
    <w:basedOn w:val="Tabeltekst"/>
    <w:qFormat/>
    <w:rsid w:val="00302623"/>
    <w:pPr>
      <w:spacing w:line="240" w:lineRule="auto"/>
    </w:pPr>
    <w:rPr>
      <w:b/>
    </w:rPr>
  </w:style>
  <w:style w:type="paragraph" w:customStyle="1" w:styleId="Punten">
    <w:name w:val="Punten"/>
    <w:basedOn w:val="Tabeltekst"/>
    <w:qFormat/>
    <w:rsid w:val="00CE1366"/>
    <w:pPr>
      <w:spacing w:line="240" w:lineRule="auto"/>
      <w:jc w:val="center"/>
    </w:pPr>
    <w:rPr>
      <w:b/>
      <w:sz w:val="32"/>
    </w:rPr>
  </w:style>
  <w:style w:type="paragraph" w:customStyle="1" w:styleId="Titeltoets">
    <w:name w:val="Titel toets"/>
    <w:basedOn w:val="Standaard"/>
    <w:qFormat/>
    <w:rsid w:val="00CE1366"/>
    <w:pPr>
      <w:spacing w:before="240"/>
      <w:jc w:val="center"/>
    </w:pPr>
    <w:rPr>
      <w:b/>
      <w:sz w:val="32"/>
    </w:rPr>
  </w:style>
  <w:style w:type="paragraph" w:customStyle="1" w:styleId="Opgaveniveau1vet">
    <w:name w:val="Opgave niveau 1 vet"/>
    <w:basedOn w:val="Standaard"/>
    <w:next w:val="Standaard"/>
    <w:qFormat/>
    <w:rsid w:val="00C027CA"/>
    <w:pPr>
      <w:numPr>
        <w:numId w:val="15"/>
      </w:numPr>
      <w:spacing w:before="360" w:after="360"/>
    </w:pPr>
    <w:rPr>
      <w:rFonts w:eastAsia="Times New Roman" w:cs="Times New Roman"/>
      <w:b/>
      <w:kern w:val="0"/>
      <w:lang w:eastAsia="nl-NL"/>
      <w14:ligatures w14:val="none"/>
    </w:rPr>
  </w:style>
  <w:style w:type="paragraph" w:customStyle="1" w:styleId="Opgaveniveau2vet">
    <w:name w:val="Opgave niveau 2 vet"/>
    <w:basedOn w:val="Standaard"/>
    <w:next w:val="Standaard"/>
    <w:qFormat/>
    <w:rsid w:val="00C027CA"/>
    <w:pPr>
      <w:numPr>
        <w:ilvl w:val="1"/>
        <w:numId w:val="15"/>
      </w:numPr>
      <w:spacing w:before="360"/>
    </w:pPr>
    <w:rPr>
      <w:rFonts w:cstheme="minorBidi"/>
      <w:b/>
      <w:kern w:val="0"/>
      <w14:ligatures w14:val="none"/>
    </w:rPr>
  </w:style>
  <w:style w:type="paragraph" w:customStyle="1" w:styleId="Invul">
    <w:name w:val="Invul"/>
    <w:basedOn w:val="Standaard"/>
    <w:qFormat/>
    <w:rsid w:val="00C027CA"/>
    <w:pPr>
      <w:tabs>
        <w:tab w:val="right" w:leader="dot" w:pos="9639"/>
      </w:tabs>
      <w:spacing w:line="480" w:lineRule="auto"/>
    </w:pPr>
    <w:rPr>
      <w:rFonts w:cstheme="minorBidi"/>
      <w:kern w:val="0"/>
      <w14:ligatures w14:val="none"/>
    </w:rPr>
  </w:style>
  <w:style w:type="paragraph" w:customStyle="1" w:styleId="Invulopsomming">
    <w:name w:val="Invul opsomming"/>
    <w:basedOn w:val="Standaard"/>
    <w:qFormat/>
    <w:rsid w:val="00C027CA"/>
    <w:pPr>
      <w:numPr>
        <w:numId w:val="16"/>
      </w:numPr>
      <w:tabs>
        <w:tab w:val="right" w:leader="dot" w:pos="9639"/>
      </w:tabs>
      <w:spacing w:line="480" w:lineRule="auto"/>
    </w:pPr>
    <w:rPr>
      <w:rFonts w:cstheme="minorBidi"/>
      <w:kern w:val="0"/>
      <w14:ligatures w14:val="none"/>
    </w:rPr>
  </w:style>
  <w:style w:type="paragraph" w:customStyle="1" w:styleId="Opgaveniveau1">
    <w:name w:val="Opgave niveau 1"/>
    <w:basedOn w:val="Standaard"/>
    <w:next w:val="Standaard"/>
    <w:qFormat/>
    <w:rsid w:val="00C027CA"/>
    <w:pPr>
      <w:numPr>
        <w:numId w:val="17"/>
      </w:numPr>
      <w:spacing w:before="360" w:after="360"/>
    </w:pPr>
    <w:rPr>
      <w:rFonts w:cstheme="minorBidi"/>
      <w:kern w:val="0"/>
      <w14:ligatures w14:val="none"/>
    </w:rPr>
  </w:style>
  <w:style w:type="paragraph" w:customStyle="1" w:styleId="OpgNrNiv2">
    <w:name w:val="OpgNrNiv2"/>
    <w:basedOn w:val="Standaard"/>
    <w:next w:val="Standaard"/>
    <w:qFormat/>
    <w:rsid w:val="00C027CA"/>
    <w:pPr>
      <w:numPr>
        <w:ilvl w:val="1"/>
        <w:numId w:val="17"/>
      </w:numPr>
      <w:spacing w:before="360"/>
    </w:pPr>
    <w:rPr>
      <w:rFonts w:cstheme="minorBidi"/>
      <w:kern w:val="0"/>
      <w14:ligatures w14:val="none"/>
    </w:rPr>
  </w:style>
  <w:style w:type="paragraph" w:customStyle="1" w:styleId="InvulOpsom">
    <w:name w:val="InvulOpsom"/>
    <w:basedOn w:val="Standaard"/>
    <w:qFormat/>
    <w:rsid w:val="00C027CA"/>
    <w:pPr>
      <w:tabs>
        <w:tab w:val="right" w:leader="dot" w:pos="9639"/>
      </w:tabs>
      <w:spacing w:line="480" w:lineRule="auto"/>
      <w:ind w:left="284" w:hanging="284"/>
    </w:pPr>
    <w:rPr>
      <w:rFonts w:cstheme="minorBidi"/>
      <w:kern w:val="0"/>
      <w14:ligatures w14:val="none"/>
    </w:rPr>
  </w:style>
  <w:style w:type="paragraph" w:styleId="Lijstalinea">
    <w:name w:val="List Paragraph"/>
    <w:basedOn w:val="Standaard"/>
    <w:uiPriority w:val="34"/>
    <w:qFormat/>
    <w:rsid w:val="009B0148"/>
    <w:pPr>
      <w:ind w:left="720"/>
      <w:contextualSpacing/>
    </w:pPr>
  </w:style>
  <w:style w:type="paragraph" w:customStyle="1" w:styleId="Standaard1">
    <w:name w:val="Standaard1"/>
    <w:rsid w:val="002157E1"/>
    <w:pPr>
      <w:spacing w:after="0" w:line="276" w:lineRule="auto"/>
    </w:pPr>
    <w:rPr>
      <w:rFonts w:ascii="Arial" w:eastAsia="Arial" w:hAnsi="Arial" w:cs="Arial"/>
      <w:color w:val="000000"/>
      <w:kern w:val="0"/>
      <w:sz w:val="22"/>
      <w:szCs w:val="22"/>
      <w:lang w:val="nl-BE" w:eastAsia="nl-BE"/>
      <w14:ligatures w14:val="none"/>
    </w:rPr>
  </w:style>
  <w:style w:type="character" w:styleId="Hyperlink">
    <w:name w:val="Hyperlink"/>
    <w:basedOn w:val="Standaardalinea-lettertype"/>
    <w:uiPriority w:val="99"/>
    <w:unhideWhenUsed/>
    <w:rsid w:val="002157E1"/>
    <w:rPr>
      <w:color w:val="0000FF"/>
      <w:u w:val="single"/>
    </w:rPr>
  </w:style>
  <w:style w:type="paragraph" w:customStyle="1" w:styleId="Standaard2">
    <w:name w:val="Standaard2"/>
    <w:rsid w:val="002157E1"/>
    <w:pPr>
      <w:spacing w:after="0" w:line="276" w:lineRule="auto"/>
    </w:pPr>
    <w:rPr>
      <w:rFonts w:ascii="Arial" w:eastAsia="Arial" w:hAnsi="Arial" w:cs="Arial"/>
      <w:color w:val="000000"/>
      <w:kern w:val="0"/>
      <w:sz w:val="22"/>
      <w:szCs w:val="22"/>
      <w:lang w:val="nl-BE" w:eastAsia="nl-BE"/>
      <w14:ligatures w14:val="none"/>
    </w:rPr>
  </w:style>
  <w:style w:type="character" w:styleId="GevolgdeHyperlink">
    <w:name w:val="FollowedHyperlink"/>
    <w:basedOn w:val="Standaardalinea-lettertype"/>
    <w:uiPriority w:val="99"/>
    <w:semiHidden/>
    <w:unhideWhenUsed/>
    <w:rsid w:val="002157E1"/>
    <w:rPr>
      <w:color w:val="954F72" w:themeColor="followedHyperlink"/>
      <w:u w:val="single"/>
    </w:rPr>
  </w:style>
  <w:style w:type="paragraph" w:styleId="Voetnoottekst">
    <w:name w:val="footnote text"/>
    <w:basedOn w:val="Standaard"/>
    <w:link w:val="VoetnoottekstChar"/>
    <w:uiPriority w:val="99"/>
    <w:semiHidden/>
    <w:unhideWhenUsed/>
    <w:rsid w:val="005C161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C161C"/>
    <w:rPr>
      <w:sz w:val="20"/>
      <w:szCs w:val="20"/>
    </w:rPr>
  </w:style>
  <w:style w:type="character" w:styleId="Voetnootmarkering">
    <w:name w:val="footnote reference"/>
    <w:basedOn w:val="Standaardalinea-lettertype"/>
    <w:uiPriority w:val="99"/>
    <w:semiHidden/>
    <w:unhideWhenUsed/>
    <w:rsid w:val="005C161C"/>
    <w:rPr>
      <w:vertAlign w:val="superscript"/>
    </w:rPr>
  </w:style>
  <w:style w:type="character" w:styleId="Onopgelostemelding">
    <w:name w:val="Unresolved Mention"/>
    <w:basedOn w:val="Standaardalinea-lettertype"/>
    <w:uiPriority w:val="99"/>
    <w:rsid w:val="00C27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374953">
      <w:bodyDiv w:val="1"/>
      <w:marLeft w:val="0"/>
      <w:marRight w:val="0"/>
      <w:marTop w:val="0"/>
      <w:marBottom w:val="0"/>
      <w:divBdr>
        <w:top w:val="none" w:sz="0" w:space="0" w:color="auto"/>
        <w:left w:val="none" w:sz="0" w:space="0" w:color="auto"/>
        <w:bottom w:val="none" w:sz="0" w:space="0" w:color="auto"/>
        <w:right w:val="none" w:sz="0" w:space="0" w:color="auto"/>
      </w:divBdr>
    </w:div>
    <w:div w:id="190239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tempo-team.nl/sollicitatie/cv/cv-checklist" TargetMode="External"/><Relationship Id="rId26" Type="http://schemas.openxmlformats.org/officeDocument/2006/relationships/hyperlink" Target="https://cvzen.nl/blog/functioneel-cv" TargetMode="External"/><Relationship Id="rId3" Type="http://schemas.openxmlformats.org/officeDocument/2006/relationships/customXml" Target="../customXml/item3.xml"/><Relationship Id="rId21" Type="http://schemas.openxmlformats.org/officeDocument/2006/relationships/hyperlink" Target="https://www.randstad.nl/ontwikkelen/solliciteren/cv-make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jobat.be/nl/art/solliciteren/cv-en-sollicitatiebrief" TargetMode="External"/><Relationship Id="rId25" Type="http://schemas.openxmlformats.org/officeDocument/2006/relationships/hyperlink" Target="https://www.cvwizard.com/nl/artikelen/functioneel-cv" TargetMode="External"/><Relationship Id="rId2" Type="http://schemas.openxmlformats.org/officeDocument/2006/relationships/customXml" Target="../customXml/item2.xml"/><Relationship Id="rId16" Type="http://schemas.openxmlformats.org/officeDocument/2006/relationships/hyperlink" Target="http://www.jobat.be/nl/artikels/hoe-stel-ik-mijn-cv-op/" TargetMode="External"/><Relationship Id="rId20" Type="http://schemas.openxmlformats.org/officeDocument/2006/relationships/hyperlink" Target="https://www.creatief-cv.nl/blog/hoe-ziet-een-cv-erui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reatief-cv.nl/cv-opstelle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vdab.be/jobs/solliciteren/cv/voorbeelden" TargetMode="External"/><Relationship Id="rId23" Type="http://schemas.openxmlformats.org/officeDocument/2006/relationships/hyperlink" Target="https://www.roberthalf.com/be/nl/inzichten/je-carriere/hoe-maak-je-een-goed-cv-tips-van-de-expert"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randstad.nl/ontwikkelen/solliciteren/cv-make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cnv.nl/themas/jouw-loopbaan/solliciteren/zo-maak-je-een-goed-cv/" TargetMode="External"/><Relationship Id="rId27" Type="http://schemas.openxmlformats.org/officeDocument/2006/relationships/hyperlink" Target="https://cvtips.nl/cv-maken/functioneel-cv/"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VanCamp\Downloads\Taak-toets%20(1).dotx" TargetMode="External"/></Relationships>
</file>

<file path=word/theme/theme1.xml><?xml version="1.0" encoding="utf-8"?>
<a:theme xmlns:a="http://schemas.openxmlformats.org/drawingml/2006/main" name="BA ZP">
  <a:themeElements>
    <a:clrScheme name="School">
      <a:dk1>
        <a:sysClr val="windowText" lastClr="000000"/>
      </a:dk1>
      <a:lt1>
        <a:sysClr val="window" lastClr="FFFFFF"/>
      </a:lt1>
      <a:dk2>
        <a:srgbClr val="000000"/>
      </a:dk2>
      <a:lt2>
        <a:srgbClr val="FFFFFF"/>
      </a:lt2>
      <a:accent1>
        <a:srgbClr val="86BC25"/>
      </a:accent1>
      <a:accent2>
        <a:srgbClr val="E63323"/>
      </a:accent2>
      <a:accent3>
        <a:srgbClr val="86BC25"/>
      </a:accent3>
      <a:accent4>
        <a:srgbClr val="E63323"/>
      </a:accent4>
      <a:accent5>
        <a:srgbClr val="86BC25"/>
      </a:accent5>
      <a:accent6>
        <a:srgbClr val="E63323"/>
      </a:accent6>
      <a:hlink>
        <a:srgbClr val="0563C1"/>
      </a:hlink>
      <a:folHlink>
        <a:srgbClr val="954F72"/>
      </a:folHlink>
    </a:clrScheme>
    <a:fontScheme name="School">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57888AC6-053F-4851-A0E2-824691363B05}">
  <ds:schemaRefs>
    <ds:schemaRef ds:uri="http://schemas.openxmlformats.org/officeDocument/2006/bibliography"/>
  </ds:schemaRefs>
</ds:datastoreItem>
</file>

<file path=customXml/itemProps2.xml><?xml version="1.0" encoding="utf-8"?>
<ds:datastoreItem xmlns:ds="http://schemas.openxmlformats.org/officeDocument/2006/customXml" ds:itemID="{1FAD54B7-D978-4051-80B8-D58D3D6BE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14BC07-ED52-404A-B6EC-8C26F6F9A46F}">
  <ds:schemaRefs>
    <ds:schemaRef ds:uri="http://schemas.microsoft.com/sharepoint/v3/contenttype/forms"/>
  </ds:schemaRefs>
</ds:datastoreItem>
</file>

<file path=customXml/itemProps4.xml><?xml version="1.0" encoding="utf-8"?>
<ds:datastoreItem xmlns:ds="http://schemas.openxmlformats.org/officeDocument/2006/customXml" ds:itemID="{178E63B1-476F-4BEB-9D3B-BB9B54CEBEBA}">
  <ds:schemaRefs>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 ds:uri="cb619299-245e-4998-8eac-b9679c8307d4"/>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Taak-toets (1)</Template>
  <TotalTime>0</TotalTime>
  <Pages>6</Pages>
  <Words>798</Words>
  <Characters>4393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Camp</dc:creator>
  <cp:keywords/>
  <dc:description/>
  <cp:lastModifiedBy>Mohamed Koubaa</cp:lastModifiedBy>
  <cp:revision>2</cp:revision>
  <dcterms:created xsi:type="dcterms:W3CDTF">2024-10-15T10:27:00Z</dcterms:created>
  <dcterms:modified xsi:type="dcterms:W3CDTF">2024-10-15T10:27:00Z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